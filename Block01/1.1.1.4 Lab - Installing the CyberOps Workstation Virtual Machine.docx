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8895" w14:textId="6396A1CA" w:rsidR="00000CFB" w:rsidRPr="00861BDC" w:rsidRDefault="00164274" w:rsidP="00813D30">
      <w:pPr>
        <w:pStyle w:val="LabTitle"/>
        <w:rPr>
          <w:b w:val="0"/>
        </w:rPr>
      </w:pPr>
      <w:r>
        <w:t>Lab</w:t>
      </w:r>
      <w:r w:rsidR="00B97943">
        <w:t xml:space="preserve"> </w:t>
      </w:r>
      <w:r w:rsidR="00780624">
        <w:t xml:space="preserve">– </w:t>
      </w:r>
      <w:r w:rsidR="00985A8D">
        <w:t xml:space="preserve">Installing the </w:t>
      </w:r>
      <w:proofErr w:type="spellStart"/>
      <w:r w:rsidR="00985A8D">
        <w:t>CyberOps</w:t>
      </w:r>
      <w:proofErr w:type="spellEnd"/>
      <w:r w:rsidR="00985A8D">
        <w:t xml:space="preserve"> Workstation Virtual Machine</w:t>
      </w:r>
      <w:r w:rsidR="00780624">
        <w:t xml:space="preserve"> </w:t>
      </w:r>
    </w:p>
    <w:p w14:paraId="6ABDAF4B" w14:textId="77777777" w:rsidR="009D2C27" w:rsidRPr="00BB73FF" w:rsidRDefault="009D2C27" w:rsidP="00813D30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09FAB10F" w14:textId="77777777" w:rsidR="00231DCA" w:rsidRPr="0047026E" w:rsidRDefault="00367926" w:rsidP="008402F2">
      <w:pPr>
        <w:pStyle w:val="BodyTextL25Bold"/>
      </w:pPr>
      <w:r>
        <w:t xml:space="preserve">Part 1: </w:t>
      </w:r>
      <w:r w:rsidR="005470B2">
        <w:t xml:space="preserve">Prepare a </w:t>
      </w:r>
      <w:r w:rsidR="00780624">
        <w:t xml:space="preserve">Personal </w:t>
      </w:r>
      <w:r w:rsidR="005470B2">
        <w:t>Computer for</w:t>
      </w:r>
      <w:r>
        <w:t xml:space="preserve"> Virtualization</w:t>
      </w:r>
    </w:p>
    <w:p w14:paraId="716733A2" w14:textId="77777777" w:rsidR="005D3E53" w:rsidRPr="0047026E" w:rsidRDefault="005D3E53" w:rsidP="005D3E53">
      <w:pPr>
        <w:pStyle w:val="BodyTextL25Bold"/>
      </w:pPr>
      <w:r>
        <w:t>Part 2</w:t>
      </w:r>
      <w:r w:rsidRPr="0047026E">
        <w:t xml:space="preserve">: </w:t>
      </w:r>
      <w:r w:rsidR="00ED229B">
        <w:t xml:space="preserve">Import </w:t>
      </w:r>
      <w:r w:rsidR="005D05FD">
        <w:t>a</w:t>
      </w:r>
      <w:r w:rsidR="00ED229B">
        <w:t xml:space="preserve"> </w:t>
      </w:r>
      <w:r w:rsidR="00ED229B" w:rsidRPr="00164274">
        <w:t>Virtual Machine</w:t>
      </w:r>
      <w:r w:rsidR="00ED229B">
        <w:t xml:space="preserve"> into VirtualBox Inventory</w:t>
      </w:r>
    </w:p>
    <w:p w14:paraId="1F34CDFB" w14:textId="77777777" w:rsidR="00231DCA" w:rsidRPr="008402F2" w:rsidRDefault="000E7BDF" w:rsidP="00813D30">
      <w:pPr>
        <w:pStyle w:val="LabSection"/>
        <w:rPr>
          <w:rFonts w:eastAsia="Arial"/>
        </w:rPr>
      </w:pPr>
      <w:r>
        <w:t>Background / Scenario</w:t>
      </w:r>
    </w:p>
    <w:p w14:paraId="47CEE109" w14:textId="77777777" w:rsidR="005D3E53" w:rsidRDefault="005D05FD" w:rsidP="00AE2097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>C</w:t>
      </w:r>
      <w:r w:rsidR="005470B2">
        <w:t>omputing power and resources ha</w:t>
      </w:r>
      <w:r w:rsidR="00EA26D5">
        <w:t>ve</w:t>
      </w:r>
      <w:r w:rsidR="005470B2">
        <w:t xml:space="preserve"> increased tremendously over the last 10 years. </w:t>
      </w:r>
      <w:r>
        <w:t>A benefit of having</w:t>
      </w:r>
      <w:r w:rsidR="005470B2">
        <w:t xml:space="preserve"> multicore processors and large amounts of RAM is the ability to </w:t>
      </w:r>
      <w:r w:rsidR="00EA26D5">
        <w:t>use</w:t>
      </w:r>
      <w:r>
        <w:t xml:space="preserve"> virtualization. </w:t>
      </w:r>
      <w:r w:rsidR="005470B2">
        <w:t xml:space="preserve">With </w:t>
      </w:r>
      <w:r w:rsidR="000271CD">
        <w:t xml:space="preserve">virtualization, </w:t>
      </w:r>
      <w:r>
        <w:t>one or more</w:t>
      </w:r>
      <w:r w:rsidR="005470B2">
        <w:t xml:space="preserve"> virtual computers </w:t>
      </w:r>
      <w:r w:rsidR="003A1638">
        <w:t>operate</w:t>
      </w:r>
      <w:r>
        <w:t xml:space="preserve"> </w:t>
      </w:r>
      <w:r w:rsidR="003A1638">
        <w:t>inside</w:t>
      </w:r>
      <w:r w:rsidR="005470B2">
        <w:t xml:space="preserve"> one physical computer. Virtual computers that run within physical computer</w:t>
      </w:r>
      <w:r w:rsidR="00ED229B">
        <w:t>s</w:t>
      </w:r>
      <w:r w:rsidR="00AE2097">
        <w:t xml:space="preserve"> </w:t>
      </w:r>
      <w:r w:rsidR="005470B2">
        <w:t xml:space="preserve">are called virtual machines. </w:t>
      </w:r>
      <w:r>
        <w:t>V</w:t>
      </w:r>
      <w:r w:rsidR="00ED229B">
        <w:t xml:space="preserve">irtual machines are </w:t>
      </w:r>
      <w:r>
        <w:t>often</w:t>
      </w:r>
      <w:r w:rsidR="00ED229B">
        <w:t xml:space="preserve"> called </w:t>
      </w:r>
      <w:r w:rsidR="00ED229B" w:rsidRPr="0035566F">
        <w:rPr>
          <w:noProof/>
        </w:rPr>
        <w:t>guests</w:t>
      </w:r>
      <w:r w:rsidR="0035566F">
        <w:rPr>
          <w:noProof/>
        </w:rPr>
        <w:t>,</w:t>
      </w:r>
      <w:r w:rsidR="00ED229B">
        <w:t xml:space="preserve"> </w:t>
      </w:r>
      <w:r>
        <w:t>and</w:t>
      </w:r>
      <w:r w:rsidR="00ED229B">
        <w:t xml:space="preserve"> physical computers</w:t>
      </w:r>
      <w:r w:rsidR="00AE2097">
        <w:t xml:space="preserve"> are</w:t>
      </w:r>
      <w:r w:rsidR="00ED229B">
        <w:t xml:space="preserve"> </w:t>
      </w:r>
      <w:r>
        <w:t xml:space="preserve">often </w:t>
      </w:r>
      <w:r w:rsidR="00ED229B">
        <w:t xml:space="preserve">called hosts. </w:t>
      </w:r>
      <w:r w:rsidR="00AE2097">
        <w:t xml:space="preserve">Anyone with a modern computer and operating system </w:t>
      </w:r>
      <w:r w:rsidR="00AE2097">
        <w:rPr>
          <w:noProof/>
        </w:rPr>
        <w:t>can</w:t>
      </w:r>
      <w:r w:rsidR="00AE2097">
        <w:t xml:space="preserve"> run virtual machine</w:t>
      </w:r>
      <w:r>
        <w:t>s</w:t>
      </w:r>
      <w:r w:rsidR="00ED229B">
        <w:t>.</w:t>
      </w:r>
    </w:p>
    <w:p w14:paraId="669C01B7" w14:textId="77777777" w:rsidR="00AE2097" w:rsidRDefault="00AE2097" w:rsidP="00231DCA">
      <w:pPr>
        <w:pStyle w:val="BodyTextL25"/>
      </w:pPr>
      <w:r>
        <w:t xml:space="preserve">A virtual machine image file has been created for you to install on your </w:t>
      </w:r>
      <w:r w:rsidR="005D05FD">
        <w:t>computer</w:t>
      </w:r>
      <w:r>
        <w:t xml:space="preserve">. </w:t>
      </w:r>
      <w:r w:rsidR="00696835">
        <w:t xml:space="preserve">In this </w:t>
      </w:r>
      <w:r w:rsidR="00696835" w:rsidRPr="000005C2">
        <w:rPr>
          <w:noProof/>
        </w:rPr>
        <w:t>lab</w:t>
      </w:r>
      <w:r>
        <w:rPr>
          <w:noProof/>
        </w:rPr>
        <w:t xml:space="preserve">, you will download and </w:t>
      </w:r>
      <w:r w:rsidR="005D05FD">
        <w:rPr>
          <w:noProof/>
        </w:rPr>
        <w:t>import</w:t>
      </w:r>
      <w:r>
        <w:rPr>
          <w:noProof/>
        </w:rPr>
        <w:t xml:space="preserve"> this </w:t>
      </w:r>
      <w:r w:rsidR="00ED229B">
        <w:rPr>
          <w:noProof/>
        </w:rPr>
        <w:t xml:space="preserve">image </w:t>
      </w:r>
      <w:r>
        <w:rPr>
          <w:noProof/>
        </w:rPr>
        <w:t>file using a desktop virtualization application, such as VirtualBox.</w:t>
      </w:r>
    </w:p>
    <w:p w14:paraId="09FAB575" w14:textId="77777777" w:rsidR="00AE2097" w:rsidRDefault="00AE2097" w:rsidP="00813D30">
      <w:pPr>
        <w:pStyle w:val="LabSection"/>
      </w:pPr>
      <w:r>
        <w:t>Required Resources</w:t>
      </w:r>
    </w:p>
    <w:p w14:paraId="720FF329" w14:textId="77777777" w:rsidR="00AE2097" w:rsidRDefault="005D05FD" w:rsidP="005D05FD">
      <w:pPr>
        <w:pStyle w:val="Bulletlevel1"/>
      </w:pPr>
      <w:r w:rsidRPr="0035566F">
        <w:rPr>
          <w:noProof/>
        </w:rPr>
        <w:t>Computer</w:t>
      </w:r>
      <w:r w:rsidR="00AE2097" w:rsidRPr="0035566F">
        <w:rPr>
          <w:noProof/>
        </w:rPr>
        <w:t xml:space="preserve"> with </w:t>
      </w:r>
      <w:r w:rsidRPr="0035566F">
        <w:rPr>
          <w:noProof/>
        </w:rPr>
        <w:t xml:space="preserve">a minimum of </w:t>
      </w:r>
      <w:r w:rsidR="00AE2097" w:rsidRPr="0035566F">
        <w:rPr>
          <w:noProof/>
        </w:rPr>
        <w:t>2 GB of RAM</w:t>
      </w:r>
      <w:r w:rsidR="00AE2097">
        <w:t xml:space="preserve"> and </w:t>
      </w:r>
      <w:r w:rsidR="000E7BDF">
        <w:t>8</w:t>
      </w:r>
      <w:r>
        <w:t xml:space="preserve"> GB of free disk space</w:t>
      </w:r>
    </w:p>
    <w:p w14:paraId="68F06BCC" w14:textId="77777777" w:rsidR="00AE2097" w:rsidRDefault="00AE2097" w:rsidP="005D05FD">
      <w:pPr>
        <w:pStyle w:val="Bulletlevel1"/>
      </w:pPr>
      <w:r>
        <w:t>High speed Internet access to download Oracle VirtualBox and</w:t>
      </w:r>
      <w:r w:rsidR="00225E27">
        <w:t xml:space="preserve"> the</w:t>
      </w:r>
      <w:r>
        <w:t xml:space="preserve"> virtual machine</w:t>
      </w:r>
      <w:r w:rsidR="005D05FD">
        <w:t xml:space="preserve"> image file</w:t>
      </w:r>
    </w:p>
    <w:bookmarkEnd w:id="0"/>
    <w:bookmarkEnd w:id="1"/>
    <w:bookmarkEnd w:id="2"/>
    <w:bookmarkEnd w:id="3"/>
    <w:p w14:paraId="24F819D0" w14:textId="77777777" w:rsidR="00231DCA" w:rsidRPr="00164274" w:rsidRDefault="005470B2" w:rsidP="0009147A">
      <w:pPr>
        <w:pStyle w:val="PartHead"/>
      </w:pPr>
      <w:r w:rsidRPr="00164274">
        <w:t xml:space="preserve">Prepare a </w:t>
      </w:r>
      <w:r w:rsidR="00696835">
        <w:t xml:space="preserve">Host </w:t>
      </w:r>
      <w:r w:rsidRPr="00164274">
        <w:t>Computer for Virtualization</w:t>
      </w:r>
    </w:p>
    <w:p w14:paraId="5D03092B" w14:textId="77777777" w:rsidR="00231DCA" w:rsidRDefault="00231DCA" w:rsidP="00361007">
      <w:pPr>
        <w:pStyle w:val="BodyTextL25"/>
      </w:pPr>
      <w:r>
        <w:t xml:space="preserve">In Part 1, </w:t>
      </w:r>
      <w:r w:rsidR="00361007">
        <w:t xml:space="preserve">you </w:t>
      </w:r>
      <w:r w:rsidR="00526430">
        <w:t xml:space="preserve">will </w:t>
      </w:r>
      <w:r w:rsidR="00361007">
        <w:t xml:space="preserve">download and install </w:t>
      </w:r>
      <w:r w:rsidR="00AE2097">
        <w:t xml:space="preserve">desktop </w:t>
      </w:r>
      <w:r w:rsidR="00361007">
        <w:t>virtualization software</w:t>
      </w:r>
      <w:r w:rsidR="00526430">
        <w:t>,</w:t>
      </w:r>
      <w:r w:rsidR="00361007">
        <w:t xml:space="preserve"> and </w:t>
      </w:r>
      <w:r w:rsidR="00AC0DF1">
        <w:t>also download an image file that can be used to complete labs throughout the course</w:t>
      </w:r>
      <w:r w:rsidR="000005C2">
        <w:t>. For this lab, the virtual</w:t>
      </w:r>
      <w:r w:rsidR="00AE2097">
        <w:t xml:space="preserve"> machine</w:t>
      </w:r>
      <w:r w:rsidR="00AC0DF1">
        <w:t xml:space="preserve"> is running</w:t>
      </w:r>
      <w:r w:rsidR="000005C2">
        <w:t xml:space="preserve"> Linux.</w:t>
      </w:r>
    </w:p>
    <w:p w14:paraId="588390D5" w14:textId="77777777" w:rsidR="00231DCA" w:rsidRPr="001F4F1B" w:rsidRDefault="00E15587" w:rsidP="005D05FD">
      <w:pPr>
        <w:pStyle w:val="StepHead"/>
      </w:pPr>
      <w:r>
        <w:t>Download and install VirtualBox</w:t>
      </w:r>
      <w:r w:rsidR="00D30F8E">
        <w:t>.</w:t>
      </w:r>
    </w:p>
    <w:p w14:paraId="4A582FE4" w14:textId="77777777" w:rsidR="00231DCA" w:rsidRDefault="00AE2097" w:rsidP="008A4696">
      <w:pPr>
        <w:pStyle w:val="BodyTextL25"/>
      </w:pPr>
      <w:r>
        <w:t xml:space="preserve">VMware Player and Oracle VirtualBox are </w:t>
      </w:r>
      <w:r w:rsidR="00FA4449">
        <w:t xml:space="preserve">two virtualization </w:t>
      </w:r>
      <w:r w:rsidR="00FA4449" w:rsidRPr="0035566F">
        <w:rPr>
          <w:noProof/>
        </w:rPr>
        <w:t>programs that you can download and install</w:t>
      </w:r>
      <w:r w:rsidRPr="0035566F">
        <w:rPr>
          <w:noProof/>
        </w:rPr>
        <w:t xml:space="preserve"> </w:t>
      </w:r>
      <w:r w:rsidR="00AC0DF1" w:rsidRPr="0035566F">
        <w:rPr>
          <w:noProof/>
        </w:rPr>
        <w:t>to</w:t>
      </w:r>
      <w:r w:rsidR="00AC0DF1">
        <w:t xml:space="preserve"> support the image file</w:t>
      </w:r>
      <w:r w:rsidR="00647F93">
        <w:t xml:space="preserve">. In this lab, </w:t>
      </w:r>
      <w:r w:rsidR="00526430">
        <w:t xml:space="preserve">you </w:t>
      </w:r>
      <w:r w:rsidR="00647F93">
        <w:t>will us</w:t>
      </w:r>
      <w:r w:rsidR="00EA26D5">
        <w:t>e</w:t>
      </w:r>
      <w:r w:rsidR="00526430">
        <w:t xml:space="preserve"> </w:t>
      </w:r>
      <w:r w:rsidR="00E15587">
        <w:t>VirtualBox</w:t>
      </w:r>
      <w:r w:rsidR="00526430">
        <w:t>.</w:t>
      </w:r>
    </w:p>
    <w:p w14:paraId="343228FA" w14:textId="2628B714" w:rsidR="00526430" w:rsidRDefault="00AE2097" w:rsidP="00647F93">
      <w:pPr>
        <w:pStyle w:val="SubStepAlpha"/>
      </w:pPr>
      <w:r>
        <w:t>Navigate</w:t>
      </w:r>
      <w:r w:rsidR="00647F93">
        <w:t xml:space="preserve"> to </w:t>
      </w:r>
      <w:hyperlink r:id="rId8" w:history="1">
        <w:r w:rsidR="005706E3" w:rsidRPr="005706E3">
          <w:rPr>
            <w:rStyle w:val="Hyperlink"/>
          </w:rPr>
          <w:t>http://www.oracle.com/technetwork/server-storage/virtualbox/downloads/index.html</w:t>
        </w:r>
      </w:hyperlink>
      <w:r w:rsidR="00647F93">
        <w:t>.</w:t>
      </w:r>
    </w:p>
    <w:p w14:paraId="035ACEEC" w14:textId="77777777" w:rsidR="00526430" w:rsidRDefault="005706E3" w:rsidP="00647F93">
      <w:pPr>
        <w:pStyle w:val="SubStepAlpha"/>
      </w:pPr>
      <w:r w:rsidRPr="000005C2">
        <w:rPr>
          <w:noProof/>
        </w:rPr>
        <w:t>Cho</w:t>
      </w:r>
      <w:r w:rsidR="00AE2097"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</w:t>
      </w:r>
      <w:r w:rsidR="000E7BDF">
        <w:t>appropriate</w:t>
      </w:r>
      <w:r>
        <w:t xml:space="preserve"> </w:t>
      </w:r>
      <w:r w:rsidR="000E7BDF">
        <w:t xml:space="preserve">installation file </w:t>
      </w:r>
      <w:r w:rsidR="00D30F8E">
        <w:t>for</w:t>
      </w:r>
      <w:r w:rsidR="000E7BDF">
        <w:t xml:space="preserve"> your </w:t>
      </w:r>
      <w:r w:rsidR="00AC0DF1">
        <w:t>operating system</w:t>
      </w:r>
      <w:r w:rsidR="000E7BDF">
        <w:t>.</w:t>
      </w:r>
    </w:p>
    <w:p w14:paraId="4DC0EDE1" w14:textId="77777777" w:rsidR="000A7C8B" w:rsidRPr="000A019D" w:rsidRDefault="00526430" w:rsidP="00647F93">
      <w:pPr>
        <w:pStyle w:val="SubStepAlpha"/>
      </w:pPr>
      <w:r>
        <w:t xml:space="preserve">When </w:t>
      </w:r>
      <w:r w:rsidR="005706E3">
        <w:t xml:space="preserve">you have downloaded </w:t>
      </w:r>
      <w:r w:rsidR="000E7BDF">
        <w:t xml:space="preserve">the </w:t>
      </w:r>
      <w:r w:rsidR="005706E3">
        <w:t xml:space="preserve">VirtualBox </w:t>
      </w:r>
      <w:r w:rsidR="000A7C8B">
        <w:t xml:space="preserve">installation file, </w:t>
      </w:r>
      <w:r w:rsidR="000A7C8B" w:rsidRPr="0035566F">
        <w:t>run</w:t>
      </w:r>
      <w:r w:rsidR="000A7C8B" w:rsidRPr="0035566F">
        <w:rPr>
          <w:noProof/>
        </w:rPr>
        <w:t xml:space="preserve"> the ins</w:t>
      </w:r>
      <w:r w:rsidR="000A7C8B" w:rsidRPr="0035566F">
        <w:t>talle</w:t>
      </w:r>
      <w:r w:rsidR="000A7C8B" w:rsidRPr="0035566F">
        <w:rPr>
          <w:noProof/>
        </w:rPr>
        <w:t>r and accept the default installation</w:t>
      </w:r>
      <w:r w:rsidR="000A7C8B">
        <w:t xml:space="preserve"> settings.</w:t>
      </w:r>
    </w:p>
    <w:p w14:paraId="7D72A8C7" w14:textId="77777777" w:rsidR="00231DCA" w:rsidRDefault="000A7C8B" w:rsidP="005D05FD">
      <w:pPr>
        <w:pStyle w:val="StepHead"/>
      </w:pPr>
      <w:r>
        <w:t>Do</w:t>
      </w:r>
      <w:r w:rsidR="005706E3">
        <w:t>wnload the Virtual Machine image file</w:t>
      </w:r>
      <w:r w:rsidR="00D30F8E">
        <w:t>.</w:t>
      </w:r>
    </w:p>
    <w:p w14:paraId="32C1C48B" w14:textId="77777777" w:rsidR="000E7BDF" w:rsidRDefault="00A574D8">
      <w:pPr>
        <w:pStyle w:val="BodyTextL25"/>
      </w:pPr>
      <w:r w:rsidRPr="00AC0DF1">
        <w:t>Th</w:t>
      </w:r>
      <w:r w:rsidR="000E7BDF" w:rsidRPr="00AC0DF1">
        <w:t>e</w:t>
      </w:r>
      <w:r w:rsidR="00654A17" w:rsidRPr="00AC0DF1">
        <w:t xml:space="preserve"> image </w:t>
      </w:r>
      <w:r w:rsidRPr="00AC0DF1">
        <w:t xml:space="preserve">file </w:t>
      </w:r>
      <w:r w:rsidR="00654A17" w:rsidRPr="00AC0DF1">
        <w:t xml:space="preserve">was created </w:t>
      </w:r>
      <w:r w:rsidR="00654A17" w:rsidRPr="00AC0DF1">
        <w:rPr>
          <w:noProof/>
        </w:rPr>
        <w:t>in accordance</w:t>
      </w:r>
      <w:r w:rsidR="00654A17" w:rsidRPr="00AC0DF1">
        <w:t xml:space="preserve"> </w:t>
      </w:r>
      <w:r w:rsidR="000E7BDF" w:rsidRPr="00AC0DF1">
        <w:t>with</w:t>
      </w:r>
      <w:r w:rsidR="00654A17" w:rsidRPr="00AC0DF1">
        <w:t xml:space="preserve"> </w:t>
      </w:r>
      <w:r w:rsidR="00AC0DF1" w:rsidRPr="00AC0DF1">
        <w:t xml:space="preserve">the </w:t>
      </w:r>
      <w:r w:rsidR="00654A17" w:rsidRPr="00AC0DF1">
        <w:t>Open Virtualization Format</w:t>
      </w:r>
      <w:r w:rsidR="00AE2097" w:rsidRPr="00AC0DF1">
        <w:t xml:space="preserve"> </w:t>
      </w:r>
      <w:r w:rsidR="00654A17" w:rsidRPr="00AC0DF1">
        <w:t xml:space="preserve">(OVF). </w:t>
      </w:r>
      <w:r w:rsidR="00654A17" w:rsidRPr="0035566F">
        <w:rPr>
          <w:noProof/>
        </w:rPr>
        <w:t>OVF is an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open standard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>for packaging and distributing</w:t>
      </w:r>
      <w:r w:rsidR="00AE2097" w:rsidRPr="0035566F">
        <w:rPr>
          <w:noProof/>
        </w:rPr>
        <w:t xml:space="preserve"> </w:t>
      </w:r>
      <w:r w:rsidR="00654A17" w:rsidRPr="0035566F">
        <w:rPr>
          <w:noProof/>
        </w:rPr>
        <w:t xml:space="preserve">virtual appliances. An OVF package </w:t>
      </w:r>
      <w:r w:rsidR="0035566F" w:rsidRPr="0035566F">
        <w:t>has</w:t>
      </w:r>
      <w:r w:rsidR="00654A17" w:rsidRPr="0035566F">
        <w:rPr>
          <w:noProof/>
        </w:rPr>
        <w:t xml:space="preserve"> several files placed in</w:t>
      </w:r>
      <w:r w:rsidR="0035566F">
        <w:rPr>
          <w:noProof/>
        </w:rPr>
        <w:t>to</w:t>
      </w:r>
      <w:r w:rsidR="00654A17" w:rsidRPr="0035566F">
        <w:rPr>
          <w:noProof/>
        </w:rPr>
        <w:t xml:space="preserve"> one directory.</w:t>
      </w:r>
      <w:r w:rsidR="00654A17" w:rsidRPr="00AC0DF1">
        <w:t xml:space="preserve"> </w:t>
      </w:r>
      <w:r w:rsidR="00AC0DF1" w:rsidRPr="00AC0DF1">
        <w:t xml:space="preserve">This directory is then </w:t>
      </w:r>
      <w:r w:rsidR="00654A17" w:rsidRPr="00AC0DF1">
        <w:rPr>
          <w:noProof/>
        </w:rPr>
        <w:t>distributed</w:t>
      </w:r>
      <w:r w:rsidR="00654A17" w:rsidRPr="00AC0DF1">
        <w:t xml:space="preserve"> as an</w:t>
      </w:r>
      <w:r w:rsidR="00AE2097" w:rsidRPr="00AC0DF1">
        <w:t xml:space="preserve"> </w:t>
      </w:r>
      <w:r w:rsidR="00654A17" w:rsidRPr="00AC0DF1">
        <w:t>OVA</w:t>
      </w:r>
      <w:r w:rsidR="00AE2097" w:rsidRPr="00AC0DF1">
        <w:t xml:space="preserve"> </w:t>
      </w:r>
      <w:r w:rsidR="00654A17" w:rsidRPr="00AC0DF1">
        <w:rPr>
          <w:noProof/>
        </w:rPr>
        <w:t>package</w:t>
      </w:r>
      <w:r w:rsidR="000E7BDF" w:rsidRPr="00AC0DF1">
        <w:rPr>
          <w:noProof/>
        </w:rPr>
        <w:t>.</w:t>
      </w:r>
      <w:r w:rsidR="000E7BDF" w:rsidRPr="00AC0DF1">
        <w:t xml:space="preserve"> </w:t>
      </w:r>
      <w:r w:rsidR="00AC0DF1" w:rsidRPr="00AC0DF1">
        <w:t xml:space="preserve">This </w:t>
      </w:r>
      <w:r w:rsidR="000E7BDF" w:rsidRPr="00AC0DF1">
        <w:t>package c</w:t>
      </w:r>
      <w:r w:rsidR="00AC0DF1" w:rsidRPr="00AC0DF1">
        <w:t>ontains</w:t>
      </w:r>
      <w:r w:rsidR="000E7BDF" w:rsidRPr="00AC0DF1">
        <w:t xml:space="preserve"> all</w:t>
      </w:r>
      <w:r w:rsidR="00AC0DF1" w:rsidRPr="00AC0DF1">
        <w:t xml:space="preserve"> of</w:t>
      </w:r>
      <w:r w:rsidR="000E7BDF" w:rsidRPr="00AC0DF1">
        <w:t xml:space="preserve"> the OVF files necessary for the deployment of the virtual machine. </w:t>
      </w:r>
      <w:r w:rsidR="000B20AE" w:rsidRPr="00AC0DF1">
        <w:t xml:space="preserve">The virtual machine used in this lab </w:t>
      </w:r>
      <w:r w:rsidR="000B20AE" w:rsidRPr="00AC0DF1">
        <w:rPr>
          <w:noProof/>
        </w:rPr>
        <w:t>was exported</w:t>
      </w:r>
      <w:r w:rsidR="000B20AE" w:rsidRPr="00AC0DF1">
        <w:t xml:space="preserve"> in accordance </w:t>
      </w:r>
      <w:r w:rsidR="000E7BDF" w:rsidRPr="00AC0DF1">
        <w:t>with</w:t>
      </w:r>
      <w:r w:rsidR="000B20AE" w:rsidRPr="00AC0DF1">
        <w:t xml:space="preserve"> the OVF standard.</w:t>
      </w:r>
    </w:p>
    <w:p w14:paraId="4E9DD1DA" w14:textId="2B7A78FA" w:rsidR="000E7BDF" w:rsidRDefault="00223CB1">
      <w:pPr>
        <w:pStyle w:val="BodyTextL25"/>
      </w:pPr>
      <w:r>
        <w:t>Click</w:t>
      </w:r>
      <w:r w:rsidR="000E7BDF">
        <w:t xml:space="preserve"> </w:t>
      </w:r>
      <w:hyperlink r:id="rId9" w:history="1">
        <w:r>
          <w:rPr>
            <w:rStyle w:val="Hyperlink"/>
          </w:rPr>
          <w:t>here</w:t>
        </w:r>
      </w:hyperlink>
      <w:r w:rsidR="0096532D">
        <w:t xml:space="preserve"> </w:t>
      </w:r>
      <w:r w:rsidR="000E7BDF">
        <w:t xml:space="preserve">to download </w:t>
      </w:r>
      <w:r w:rsidR="000E7BDF" w:rsidRPr="0035566F">
        <w:rPr>
          <w:noProof/>
        </w:rPr>
        <w:t>the virtual</w:t>
      </w:r>
      <w:r w:rsidR="00AC0DF1">
        <w:t xml:space="preserve"> machine image file.</w:t>
      </w:r>
    </w:p>
    <w:p w14:paraId="17886B5E" w14:textId="77777777" w:rsidR="00231DCA" w:rsidRPr="00164274" w:rsidRDefault="000B20AE" w:rsidP="00231DCA">
      <w:pPr>
        <w:pStyle w:val="PartHead"/>
      </w:pPr>
      <w:r>
        <w:t xml:space="preserve">Import the </w:t>
      </w:r>
      <w:r w:rsidR="00DA6AD9" w:rsidRPr="00164274">
        <w:t>Virtual Machine</w:t>
      </w:r>
      <w:r>
        <w:t xml:space="preserve"> into</w:t>
      </w:r>
      <w:r w:rsidR="00AC0DF1">
        <w:t xml:space="preserve"> the</w:t>
      </w:r>
      <w:r>
        <w:t xml:space="preserve"> VirtualBox </w:t>
      </w:r>
      <w:r w:rsidR="00D3300A">
        <w:t>I</w:t>
      </w:r>
      <w:r>
        <w:t>nventory</w:t>
      </w:r>
    </w:p>
    <w:p w14:paraId="678BC073" w14:textId="77777777" w:rsidR="00231DCA" w:rsidRDefault="00231DCA" w:rsidP="001A67A4">
      <w:pPr>
        <w:pStyle w:val="BodyTextL25"/>
      </w:pPr>
      <w:r>
        <w:t xml:space="preserve">In Part 2, </w:t>
      </w:r>
      <w:r w:rsidR="005B4400">
        <w:t xml:space="preserve">you will </w:t>
      </w:r>
      <w:r w:rsidR="000B20AE">
        <w:t xml:space="preserve">import the </w:t>
      </w:r>
      <w:r w:rsidR="005B4400">
        <w:t>virtual machine</w:t>
      </w:r>
      <w:r w:rsidR="00AE2097">
        <w:t xml:space="preserve"> image</w:t>
      </w:r>
      <w:r w:rsidR="005B4400">
        <w:t xml:space="preserve"> </w:t>
      </w:r>
      <w:r w:rsidR="000B20AE">
        <w:t>into VirtualBox</w:t>
      </w:r>
      <w:r w:rsidR="00AC0DF1">
        <w:t xml:space="preserve"> and</w:t>
      </w:r>
      <w:r w:rsidR="000E7BDF">
        <w:t xml:space="preserve"> start the virtual machine.</w:t>
      </w:r>
    </w:p>
    <w:p w14:paraId="7762EAAB" w14:textId="77777777" w:rsidR="00231DCA" w:rsidRPr="00BA5235" w:rsidRDefault="00D3300A" w:rsidP="005D05FD">
      <w:pPr>
        <w:pStyle w:val="StepHead"/>
      </w:pPr>
      <w:r>
        <w:t>Import the virtual machine file into VirtualBox</w:t>
      </w:r>
      <w:r w:rsidR="00D30F8E">
        <w:t>.</w:t>
      </w:r>
    </w:p>
    <w:p w14:paraId="28D19BBB" w14:textId="77777777" w:rsidR="009A617E" w:rsidRDefault="006A3C0D" w:rsidP="009A617E">
      <w:pPr>
        <w:pStyle w:val="SubStepAlpha"/>
      </w:pPr>
      <w:r>
        <w:t>Open</w:t>
      </w:r>
      <w:r w:rsidR="009A617E">
        <w:t xml:space="preserve"> </w:t>
      </w:r>
      <w:r w:rsidR="00D3300A">
        <w:rPr>
          <w:b/>
        </w:rPr>
        <w:t>VirtualBox</w:t>
      </w:r>
      <w:r w:rsidR="00225E27">
        <w:t xml:space="preserve">. Click </w:t>
      </w:r>
      <w:r w:rsidR="00D3300A" w:rsidRPr="00D3300A">
        <w:rPr>
          <w:b/>
        </w:rPr>
        <w:t>File</w:t>
      </w:r>
      <w:r w:rsidR="00AC0DF1">
        <w:t xml:space="preserve"> </w:t>
      </w:r>
      <w:r w:rsidR="00AC0DF1" w:rsidRPr="00AC0DF1">
        <w:rPr>
          <w:b/>
        </w:rPr>
        <w:t>&gt;</w:t>
      </w:r>
      <w:r w:rsidR="00225E27">
        <w:t xml:space="preserve"> </w:t>
      </w:r>
      <w:r w:rsidR="00D3300A" w:rsidRPr="00D3300A">
        <w:rPr>
          <w:b/>
        </w:rPr>
        <w:t xml:space="preserve">Import </w:t>
      </w:r>
      <w:r w:rsidR="00D3300A" w:rsidRPr="000005C2">
        <w:rPr>
          <w:b/>
          <w:noProof/>
        </w:rPr>
        <w:t>Appliance...</w:t>
      </w:r>
      <w:r w:rsidR="00225E27">
        <w:rPr>
          <w:noProof/>
        </w:rPr>
        <w:t xml:space="preserve"> to import the virtual machine image.</w:t>
      </w:r>
    </w:p>
    <w:p w14:paraId="0C502749" w14:textId="3FF11387" w:rsidR="00231DCA" w:rsidRPr="009A617E" w:rsidRDefault="00EA26D5" w:rsidP="009A617E">
      <w:pPr>
        <w:pStyle w:val="SubStepAlpha"/>
      </w:pPr>
      <w:r>
        <w:t xml:space="preserve">A new window will appear. </w:t>
      </w:r>
      <w:r w:rsidR="00D3300A">
        <w:t xml:space="preserve">Specify the location of </w:t>
      </w:r>
      <w:r w:rsidR="00D3300A" w:rsidRPr="0035566F">
        <w:rPr>
          <w:noProof/>
        </w:rPr>
        <w:t>the .</w:t>
      </w:r>
      <w:r w:rsidR="00D3300A">
        <w:t>OVA</w:t>
      </w:r>
      <w:r w:rsidR="000E7BDF">
        <w:t xml:space="preserve"> file</w:t>
      </w:r>
      <w:r w:rsidR="00D3300A">
        <w:t xml:space="preserve"> and click </w:t>
      </w:r>
      <w:r w:rsidR="00A22BE0">
        <w:rPr>
          <w:b/>
        </w:rPr>
        <w:t>Next</w:t>
      </w:r>
      <w:r w:rsidR="00D3300A">
        <w:t>.</w:t>
      </w:r>
    </w:p>
    <w:p w14:paraId="79FFC088" w14:textId="77777777" w:rsidR="00231DCA" w:rsidRDefault="00EA26D5" w:rsidP="009A617E">
      <w:pPr>
        <w:pStyle w:val="SubStepAlpha"/>
      </w:pPr>
      <w:r>
        <w:t>A new window will appear</w:t>
      </w:r>
      <w:r w:rsidR="00D3300A">
        <w:t xml:space="preserve"> presenting the settings suggested in the OVA archive</w:t>
      </w:r>
      <w:r>
        <w:t xml:space="preserve">. </w:t>
      </w:r>
      <w:r w:rsidR="000E7BDF" w:rsidRPr="0035566F">
        <w:rPr>
          <w:noProof/>
        </w:rPr>
        <w:t>Check</w:t>
      </w:r>
      <w:r w:rsidR="00D3300A" w:rsidRPr="0035566F">
        <w:rPr>
          <w:noProof/>
        </w:rPr>
        <w:t xml:space="preserve"> the </w:t>
      </w:r>
      <w:r w:rsidR="00D3300A" w:rsidRPr="0035566F">
        <w:rPr>
          <w:b/>
          <w:noProof/>
        </w:rPr>
        <w:t>"Reinitialize the MAC address of all network</w:t>
      </w:r>
      <w:r w:rsidR="00D3300A" w:rsidRPr="00D3300A">
        <w:rPr>
          <w:b/>
        </w:rPr>
        <w:t xml:space="preserve"> cards"</w:t>
      </w:r>
      <w:r w:rsidR="00D3300A">
        <w:t xml:space="preserve"> box at bottom of th</w:t>
      </w:r>
      <w:r w:rsidR="00E108A6">
        <w:t>e</w:t>
      </w:r>
      <w:r w:rsidR="00D3300A">
        <w:t xml:space="preserve"> window. </w:t>
      </w:r>
      <w:r w:rsidR="00AC0DF1">
        <w:t>Leave all other settings as default</w:t>
      </w:r>
      <w:r w:rsidR="000E7BDF">
        <w:t>.</w:t>
      </w:r>
      <w:r w:rsidR="00D3300A">
        <w:t xml:space="preserve"> Click </w:t>
      </w:r>
      <w:r w:rsidR="00AC0DF1">
        <w:rPr>
          <w:b/>
        </w:rPr>
        <w:t>Import</w:t>
      </w:r>
      <w:r w:rsidR="00561764">
        <w:t>.</w:t>
      </w:r>
    </w:p>
    <w:p w14:paraId="638A1744" w14:textId="77777777" w:rsidR="00DA0F3F" w:rsidRPr="00DA0F3F" w:rsidRDefault="00AC0DF1" w:rsidP="005D05FD">
      <w:pPr>
        <w:pStyle w:val="SubStepAlpha"/>
      </w:pPr>
      <w:r w:rsidRPr="0035566F">
        <w:rPr>
          <w:noProof/>
        </w:rPr>
        <w:t>When</w:t>
      </w:r>
      <w:r w:rsidR="000B72A4" w:rsidRPr="0035566F">
        <w:rPr>
          <w:noProof/>
        </w:rPr>
        <w:t xml:space="preserve"> the import process </w:t>
      </w:r>
      <w:r w:rsidRPr="0035566F">
        <w:rPr>
          <w:noProof/>
        </w:rPr>
        <w:t>is complete, y</w:t>
      </w:r>
      <w:r w:rsidR="000B72A4" w:rsidRPr="0035566F">
        <w:rPr>
          <w:noProof/>
        </w:rPr>
        <w:t xml:space="preserve">ou </w:t>
      </w:r>
      <w:r w:rsidRPr="0035566F">
        <w:rPr>
          <w:noProof/>
        </w:rPr>
        <w:t>will</w:t>
      </w:r>
      <w:r w:rsidR="000B72A4">
        <w:t xml:space="preserve"> see the new Virtual Machine added to </w:t>
      </w:r>
      <w:r w:rsidR="000E7BDF">
        <w:t xml:space="preserve">the </w:t>
      </w:r>
      <w:r w:rsidR="000B72A4">
        <w:t xml:space="preserve">VirtualBox inventory </w:t>
      </w:r>
      <w:r>
        <w:t>i</w:t>
      </w:r>
      <w:r w:rsidR="000B72A4">
        <w:t>n the left</w:t>
      </w:r>
      <w:r>
        <w:t xml:space="preserve"> panel. </w:t>
      </w:r>
      <w:r w:rsidRPr="0035566F">
        <w:rPr>
          <w:noProof/>
        </w:rPr>
        <w:t>T</w:t>
      </w:r>
      <w:r w:rsidR="00225E27" w:rsidRPr="0035566F">
        <w:rPr>
          <w:noProof/>
        </w:rPr>
        <w:t xml:space="preserve">he virtual machine is </w:t>
      </w:r>
      <w:r w:rsidRPr="0035566F">
        <w:rPr>
          <w:noProof/>
        </w:rPr>
        <w:t xml:space="preserve">now </w:t>
      </w:r>
      <w:r w:rsidR="000B72A4" w:rsidRPr="0035566F">
        <w:rPr>
          <w:noProof/>
        </w:rPr>
        <w:t xml:space="preserve">ready </w:t>
      </w:r>
      <w:r w:rsidR="0035566F" w:rsidRPr="0035566F">
        <w:t>to</w:t>
      </w:r>
      <w:r w:rsidR="000B72A4" w:rsidRPr="0035566F">
        <w:t xml:space="preserve"> </w:t>
      </w:r>
      <w:r w:rsidR="000B72A4" w:rsidRPr="0035566F">
        <w:rPr>
          <w:noProof/>
        </w:rPr>
        <w:t>use.</w:t>
      </w:r>
    </w:p>
    <w:p w14:paraId="43AB8144" w14:textId="77777777" w:rsidR="00231DCA" w:rsidRPr="00BA5235" w:rsidRDefault="000B72A4" w:rsidP="005D05FD">
      <w:pPr>
        <w:pStyle w:val="StepHead"/>
      </w:pPr>
      <w:r>
        <w:t>Start the virtual machine</w:t>
      </w:r>
      <w:r w:rsidR="00E108A6">
        <w:t xml:space="preserve"> and log in</w:t>
      </w:r>
      <w:r w:rsidR="00D30F8E">
        <w:t>.</w:t>
      </w:r>
    </w:p>
    <w:p w14:paraId="258AE752" w14:textId="0060F061" w:rsidR="00231DCA" w:rsidRPr="006D37A8" w:rsidRDefault="001A297E" w:rsidP="008402F2">
      <w:pPr>
        <w:pStyle w:val="SubStepAlpha"/>
      </w:pPr>
      <w:r>
        <w:t xml:space="preserve">Select the </w:t>
      </w:r>
      <w:proofErr w:type="spellStart"/>
      <w:r w:rsidRPr="001A297E">
        <w:rPr>
          <w:b/>
        </w:rPr>
        <w:t>CyberOps</w:t>
      </w:r>
      <w:proofErr w:type="spellEnd"/>
      <w:r w:rsidRPr="001A297E">
        <w:rPr>
          <w:b/>
        </w:rPr>
        <w:t xml:space="preserve"> Workstation</w:t>
      </w:r>
      <w:r>
        <w:t xml:space="preserve"> virtual machine</w:t>
      </w:r>
      <w:r w:rsidR="00C464AA">
        <w:t>.</w:t>
      </w:r>
    </w:p>
    <w:p w14:paraId="2DB2AA5F" w14:textId="43C5C745" w:rsidR="002A1ACB" w:rsidRDefault="00E108A6" w:rsidP="00641763">
      <w:pPr>
        <w:pStyle w:val="SubStepAlpha"/>
      </w:pPr>
      <w:r>
        <w:t>Click the</w:t>
      </w:r>
      <w:r w:rsidR="002A1ACB">
        <w:t xml:space="preserve"> green arrow</w:t>
      </w:r>
      <w:r>
        <w:t xml:space="preserve"> </w:t>
      </w:r>
      <w:r>
        <w:rPr>
          <w:b/>
        </w:rPr>
        <w:t>Start</w:t>
      </w:r>
      <w:r>
        <w:t xml:space="preserve"> button</w:t>
      </w:r>
      <w:r w:rsidR="002A1ACB">
        <w:t xml:space="preserve"> at the</w:t>
      </w:r>
      <w:r>
        <w:t xml:space="preserve"> top portion of </w:t>
      </w:r>
      <w:r w:rsidR="000E7BDF">
        <w:t xml:space="preserve">the </w:t>
      </w:r>
      <w:r>
        <w:t>Vi</w:t>
      </w:r>
      <w:r w:rsidR="003A1638">
        <w:t>r</w:t>
      </w:r>
      <w:r>
        <w:t xml:space="preserve">tualBox application window. </w:t>
      </w:r>
      <w:r w:rsidR="002A1ACB">
        <w:t xml:space="preserve">If you get the following dialog box, click </w:t>
      </w:r>
      <w:r w:rsidR="002A1ACB" w:rsidRPr="002A1ACB">
        <w:rPr>
          <w:b/>
        </w:rPr>
        <w:t>Change Network Settings</w:t>
      </w:r>
      <w:r w:rsidR="002A1ACB">
        <w:t xml:space="preserve"> and set your Bridged Adapter. Click the dropdown list next the Name and choose your network adapter (will vary for each computer). </w:t>
      </w:r>
    </w:p>
    <w:p w14:paraId="7A72FB19" w14:textId="6237A4E7" w:rsidR="002A1ACB" w:rsidRDefault="002A1ACB" w:rsidP="002A1ACB">
      <w:pPr>
        <w:pStyle w:val="BodyTextL50"/>
      </w:pPr>
      <w:r>
        <w:rPr>
          <w:noProof/>
        </w:rPr>
        <w:drawing>
          <wp:inline distT="0" distB="0" distL="0" distR="0" wp14:anchorId="59702C72" wp14:editId="06391DCA">
            <wp:extent cx="5030314" cy="4361180"/>
            <wp:effectExtent l="19050" t="19050" r="18415" b="20320"/>
            <wp:docPr id="1" name="Picture 1" descr="Screen shot of VirtualBox - Error Message when network adapter needs mod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896" cy="4361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E1CD8" w14:textId="47195195" w:rsidR="00605C7A" w:rsidRPr="00FA04C4" w:rsidRDefault="00605C7A" w:rsidP="002A1ACB">
      <w:pPr>
        <w:pStyle w:val="BodyTextL50"/>
      </w:pPr>
      <w:r>
        <w:rPr>
          <w:b/>
        </w:rPr>
        <w:t>Note</w:t>
      </w:r>
      <w:r>
        <w:t xml:space="preserve">: If your network is not configured with DHCP services, click </w:t>
      </w:r>
      <w:r>
        <w:rPr>
          <w:b/>
        </w:rPr>
        <w:t xml:space="preserve">Change Network Settings </w:t>
      </w:r>
      <w:r>
        <w:t xml:space="preserve">and select </w:t>
      </w:r>
      <w:r>
        <w:rPr>
          <w:b/>
        </w:rPr>
        <w:t xml:space="preserve">NAT </w:t>
      </w:r>
      <w:r>
        <w:t xml:space="preserve">in the Attached to dropdown box. The network settings can also be access via </w:t>
      </w:r>
      <w:r>
        <w:rPr>
          <w:b/>
        </w:rPr>
        <w:t>Settings</w:t>
      </w:r>
      <w:r>
        <w:t xml:space="preserve"> in the Oracle VirtualBox Manager or in the virtual machine menu, select </w:t>
      </w:r>
      <w:r>
        <w:rPr>
          <w:b/>
        </w:rPr>
        <w:t xml:space="preserve">Devices </w:t>
      </w:r>
      <w:r w:rsidRPr="00605C7A">
        <w:t xml:space="preserve">&gt; </w:t>
      </w:r>
      <w:r>
        <w:rPr>
          <w:b/>
        </w:rPr>
        <w:t xml:space="preserve">Network </w:t>
      </w:r>
      <w:r w:rsidRPr="00605C7A">
        <w:t>&gt;</w:t>
      </w:r>
      <w:r>
        <w:rPr>
          <w:b/>
        </w:rPr>
        <w:t xml:space="preserve"> Network Settings</w:t>
      </w:r>
      <w:r w:rsidR="00FA04C4">
        <w:t>. You may need to disable and enable the network adaptor for the change to take effect.</w:t>
      </w:r>
    </w:p>
    <w:p w14:paraId="49C00712" w14:textId="01EB3124" w:rsidR="00C62BBF" w:rsidRPr="00E264EC" w:rsidRDefault="002A1ACB" w:rsidP="00641763">
      <w:pPr>
        <w:pStyle w:val="SubStepAlpha"/>
      </w:pPr>
      <w:r>
        <w:t xml:space="preserve">Click </w:t>
      </w:r>
      <w:r>
        <w:rPr>
          <w:b/>
        </w:rPr>
        <w:t>OK</w:t>
      </w:r>
      <w:r>
        <w:t xml:space="preserve">. </w:t>
      </w:r>
      <w:r w:rsidR="00E108A6" w:rsidRPr="0035566F">
        <w:rPr>
          <w:noProof/>
        </w:rPr>
        <w:t>A new window will appear</w:t>
      </w:r>
      <w:r w:rsidR="000005C2" w:rsidRPr="0035566F">
        <w:rPr>
          <w:noProof/>
        </w:rPr>
        <w:t>,</w:t>
      </w:r>
      <w:r w:rsidR="00E108A6" w:rsidRPr="0035566F">
        <w:rPr>
          <w:noProof/>
        </w:rPr>
        <w:t xml:space="preserve"> and the virtual</w:t>
      </w:r>
      <w:r w:rsidR="00E108A6">
        <w:t xml:space="preserve"> machine boot process will start.</w:t>
      </w:r>
    </w:p>
    <w:p w14:paraId="09B7BA58" w14:textId="77777777" w:rsidR="00910387" w:rsidRDefault="000E7BDF" w:rsidP="00910387">
      <w:pPr>
        <w:pStyle w:val="SubStepAlpha"/>
      </w:pPr>
      <w:r>
        <w:t xml:space="preserve">When </w:t>
      </w:r>
      <w:r w:rsidR="00DA0F3F">
        <w:t xml:space="preserve">the boot process is complete, the virtual machine will ask for a username and password. </w:t>
      </w:r>
      <w:r w:rsidR="00DA0F3F" w:rsidRPr="0035566F">
        <w:rPr>
          <w:noProof/>
        </w:rPr>
        <w:t>Use the following credentials to log into the</w:t>
      </w:r>
      <w:r w:rsidR="00DA0F3F">
        <w:t xml:space="preserve"> virtual machine:</w:t>
      </w:r>
    </w:p>
    <w:p w14:paraId="687468B4" w14:textId="77777777" w:rsidR="00910387" w:rsidRPr="008A1C1B" w:rsidRDefault="00910387" w:rsidP="00910387">
      <w:pPr>
        <w:pStyle w:val="SubStepAlpha"/>
        <w:numPr>
          <w:ilvl w:val="0"/>
          <w:numId w:val="0"/>
        </w:numPr>
        <w:ind w:left="720"/>
      </w:pPr>
      <w:r w:rsidRPr="008A1C1B">
        <w:t xml:space="preserve">Username: </w:t>
      </w:r>
      <w:r w:rsidRPr="008A1C1B">
        <w:rPr>
          <w:b/>
        </w:rPr>
        <w:t>analyst</w:t>
      </w:r>
    </w:p>
    <w:p w14:paraId="54E1BE12" w14:textId="65DD2E8A" w:rsidR="00910387" w:rsidRPr="008A1C1B" w:rsidRDefault="00910387" w:rsidP="00910387">
      <w:pPr>
        <w:pStyle w:val="SubStepAlpha"/>
        <w:numPr>
          <w:ilvl w:val="0"/>
          <w:numId w:val="0"/>
        </w:numPr>
        <w:ind w:left="720"/>
      </w:pPr>
      <w:r w:rsidRPr="008A1C1B">
        <w:t xml:space="preserve">Password: </w:t>
      </w:r>
      <w:proofErr w:type="spellStart"/>
      <w:r w:rsidR="00810CCA" w:rsidRPr="008A1C1B">
        <w:rPr>
          <w:b/>
        </w:rPr>
        <w:t>cyberops</w:t>
      </w:r>
      <w:proofErr w:type="spellEnd"/>
    </w:p>
    <w:p w14:paraId="73459BF7" w14:textId="77777777" w:rsidR="000E7BDF" w:rsidRDefault="00910387" w:rsidP="004D3088">
      <w:pPr>
        <w:pStyle w:val="SubStepAlpha"/>
        <w:numPr>
          <w:ilvl w:val="0"/>
          <w:numId w:val="0"/>
        </w:numPr>
        <w:ind w:left="720"/>
      </w:pPr>
      <w:r w:rsidRPr="0035566F">
        <w:rPr>
          <w:noProof/>
        </w:rPr>
        <w:t xml:space="preserve">You </w:t>
      </w:r>
      <w:r w:rsidR="00AC0DF1" w:rsidRPr="0035566F">
        <w:rPr>
          <w:noProof/>
        </w:rPr>
        <w:t>will</w:t>
      </w:r>
      <w:r w:rsidRPr="0035566F">
        <w:rPr>
          <w:noProof/>
        </w:rPr>
        <w:t xml:space="preserve"> be presented with a desktop environment</w:t>
      </w:r>
      <w:r w:rsidR="00225E27" w:rsidRPr="0035566F">
        <w:rPr>
          <w:noProof/>
        </w:rPr>
        <w:t>:</w:t>
      </w:r>
      <w:r>
        <w:t xml:space="preserve"> </w:t>
      </w:r>
      <w:r w:rsidR="00AC0DF1">
        <w:t xml:space="preserve">there is </w:t>
      </w:r>
      <w:r w:rsidR="00225E27">
        <w:t xml:space="preserve">a </w:t>
      </w:r>
      <w:r>
        <w:t xml:space="preserve">launcher bar at the bottom, icons </w:t>
      </w:r>
      <w:r w:rsidR="000E7BDF">
        <w:t>o</w:t>
      </w:r>
      <w:r>
        <w:t>n the desktop</w:t>
      </w:r>
      <w:r w:rsidR="00AC0DF1">
        <w:t>,</w:t>
      </w:r>
      <w:r>
        <w:t xml:space="preserve"> and an application menu </w:t>
      </w:r>
      <w:r w:rsidR="000E7BDF">
        <w:t>at</w:t>
      </w:r>
      <w:r>
        <w:t xml:space="preserve"> the top.</w:t>
      </w:r>
    </w:p>
    <w:p w14:paraId="507D545B" w14:textId="77777777" w:rsidR="004D3088" w:rsidRDefault="000E7BDF" w:rsidP="005D05FD">
      <w:pPr>
        <w:pStyle w:val="BodyTextL25"/>
      </w:pPr>
      <w:r w:rsidRPr="00DA0F3F">
        <w:rPr>
          <w:b/>
        </w:rPr>
        <w:t>Note</w:t>
      </w:r>
      <w:r w:rsidRPr="00CA149D">
        <w:t xml:space="preserve">: </w:t>
      </w:r>
      <w:r>
        <w:t xml:space="preserve">The window running the virtual machine </w:t>
      </w:r>
      <w:r w:rsidRPr="000005C2">
        <w:rPr>
          <w:noProof/>
        </w:rPr>
        <w:t xml:space="preserve">is </w:t>
      </w:r>
      <w:r>
        <w:t>a</w:t>
      </w:r>
      <w:r w:rsidR="00AC0DF1">
        <w:t xml:space="preserve"> completely different computer than</w:t>
      </w:r>
      <w:r>
        <w:t xml:space="preserve"> your host. Functions</w:t>
      </w:r>
      <w:r w:rsidR="001C5C55">
        <w:t>,</w:t>
      </w:r>
      <w:r>
        <w:t xml:space="preserve"> such as copy and paste</w:t>
      </w:r>
      <w:r w:rsidR="001C5C55">
        <w:t>,</w:t>
      </w:r>
      <w:r>
        <w:t xml:space="preserve"> </w:t>
      </w:r>
      <w:r w:rsidR="00AC0DF1">
        <w:t>will not work between the two without special software tools installed</w:t>
      </w:r>
      <w:r>
        <w:t xml:space="preserve">. </w:t>
      </w:r>
      <w:r w:rsidR="00AC0DF1">
        <w:rPr>
          <w:noProof/>
        </w:rPr>
        <w:t xml:space="preserve">Notice </w:t>
      </w:r>
      <w:r w:rsidR="00AC0DF1" w:rsidRPr="0035566F">
        <w:rPr>
          <w:noProof/>
        </w:rPr>
        <w:t>the keyboard and mouse focus. When</w:t>
      </w:r>
      <w:r w:rsidRPr="0035566F">
        <w:rPr>
          <w:noProof/>
        </w:rPr>
        <w:t xml:space="preserve"> you click inside the virtual machine window,</w:t>
      </w:r>
      <w:r w:rsidR="00AC0DF1">
        <w:rPr>
          <w:noProof/>
        </w:rPr>
        <w:t xml:space="preserve"> your mouse and keyboard will operate the guest operating system</w:t>
      </w:r>
      <w:r w:rsidRPr="000005C2">
        <w:rPr>
          <w:noProof/>
        </w:rPr>
        <w:t>. Your host operating system will no longer detect keystrokes or mouse movements.</w:t>
      </w:r>
      <w:r>
        <w:t xml:space="preserve"> </w:t>
      </w:r>
      <w:r w:rsidR="00AC0DF1">
        <w:t>P</w:t>
      </w:r>
      <w:r>
        <w:t xml:space="preserve">ress the right </w:t>
      </w:r>
      <w:r w:rsidRPr="00A20E76">
        <w:rPr>
          <w:b/>
        </w:rPr>
        <w:t>CTRL</w:t>
      </w:r>
      <w:r>
        <w:rPr>
          <w:b/>
        </w:rPr>
        <w:t xml:space="preserve"> </w:t>
      </w:r>
      <w:r>
        <w:t>key</w:t>
      </w:r>
      <w:r w:rsidR="00AC0DF1">
        <w:t xml:space="preserve"> to return keyboard and mouse focus to the host operating system</w:t>
      </w:r>
      <w:r w:rsidR="001C5C55">
        <w:t>.</w:t>
      </w:r>
    </w:p>
    <w:p w14:paraId="731A0A30" w14:textId="77777777" w:rsidR="004D3088" w:rsidRPr="004D3088" w:rsidRDefault="004D3088" w:rsidP="005D05FD">
      <w:pPr>
        <w:pStyle w:val="StepHead"/>
      </w:pPr>
      <w:r>
        <w:t>Familiarize yourself with the Virtual Machine</w:t>
      </w:r>
      <w:r w:rsidR="00D30F8E">
        <w:t>.</w:t>
      </w:r>
    </w:p>
    <w:p w14:paraId="4905B931" w14:textId="77777777" w:rsidR="004D3088" w:rsidRDefault="00AC0DF1" w:rsidP="005D05FD">
      <w:pPr>
        <w:pStyle w:val="BodyTextL25"/>
      </w:pPr>
      <w:r>
        <w:t xml:space="preserve">The </w:t>
      </w:r>
      <w:r w:rsidR="004D3088">
        <w:t xml:space="preserve">virtual machine </w:t>
      </w:r>
      <w:r>
        <w:t>you just installed can be used to complete many of the labs</w:t>
      </w:r>
      <w:r w:rsidR="004D3088">
        <w:t xml:space="preserve"> in this course. </w:t>
      </w:r>
      <w:r>
        <w:rPr>
          <w:noProof/>
        </w:rPr>
        <w:t>F</w:t>
      </w:r>
      <w:r w:rsidR="000E7BDF" w:rsidRPr="00272691">
        <w:rPr>
          <w:noProof/>
        </w:rPr>
        <w:t>amiliarize yourself with the</w:t>
      </w:r>
      <w:r w:rsidR="000E7BDF">
        <w:t xml:space="preserve"> icons in the list below</w:t>
      </w:r>
      <w:r w:rsidR="004D3088">
        <w:t>:</w:t>
      </w:r>
    </w:p>
    <w:p w14:paraId="7B9E5A0C" w14:textId="77777777" w:rsidR="004D3088" w:rsidRDefault="00910387" w:rsidP="003A1638">
      <w:pPr>
        <w:pStyle w:val="Bulletlevel1"/>
        <w:numPr>
          <w:ilvl w:val="0"/>
          <w:numId w:val="0"/>
        </w:numPr>
        <w:ind w:left="360"/>
      </w:pPr>
      <w:r>
        <w:t>The launcher bar</w:t>
      </w:r>
      <w:r w:rsidR="004D3088">
        <w:t xml:space="preserve"> icons are (from left to right):</w:t>
      </w:r>
    </w:p>
    <w:p w14:paraId="04F188FB" w14:textId="77777777" w:rsidR="004D3088" w:rsidRDefault="004D3088" w:rsidP="003A1638">
      <w:pPr>
        <w:pStyle w:val="Bulletlevel1"/>
      </w:pPr>
      <w:r>
        <w:t>Show the desktop</w:t>
      </w:r>
    </w:p>
    <w:p w14:paraId="4120BA28" w14:textId="77777777" w:rsidR="004D3088" w:rsidRDefault="004D3088" w:rsidP="003A1638">
      <w:pPr>
        <w:pStyle w:val="Bulletlevel1"/>
      </w:pPr>
      <w:r>
        <w:t>Terminal application</w:t>
      </w:r>
    </w:p>
    <w:p w14:paraId="1F927A7B" w14:textId="77777777" w:rsidR="004D3088" w:rsidRDefault="004D3088" w:rsidP="003A1638">
      <w:pPr>
        <w:pStyle w:val="Bulletlevel1"/>
      </w:pPr>
      <w:r>
        <w:t>File manager application</w:t>
      </w:r>
    </w:p>
    <w:p w14:paraId="51719461" w14:textId="77777777" w:rsidR="004D3088" w:rsidRDefault="004D3088" w:rsidP="003A1638">
      <w:pPr>
        <w:pStyle w:val="Bulletlevel1"/>
      </w:pPr>
      <w:r>
        <w:t>Web browser application (Firefox)</w:t>
      </w:r>
    </w:p>
    <w:p w14:paraId="0D5622F6" w14:textId="77777777" w:rsidR="004D3088" w:rsidRDefault="004D3088" w:rsidP="003A1638">
      <w:pPr>
        <w:pStyle w:val="Bulletlevel1"/>
      </w:pPr>
      <w:r>
        <w:t>File search tool</w:t>
      </w:r>
    </w:p>
    <w:p w14:paraId="3C87E30D" w14:textId="77777777" w:rsidR="004D3088" w:rsidRDefault="004D3088" w:rsidP="003A1638">
      <w:pPr>
        <w:pStyle w:val="Bulletlevel1"/>
      </w:pPr>
      <w:r>
        <w:t>Current user's home directory</w:t>
      </w:r>
    </w:p>
    <w:p w14:paraId="441E3F97" w14:textId="226F6FEF" w:rsidR="00910387" w:rsidRPr="005C2D87" w:rsidRDefault="004D3088" w:rsidP="005D05FD">
      <w:pPr>
        <w:pStyle w:val="BodyTextL50"/>
      </w:pPr>
      <w:r>
        <w:t xml:space="preserve">All course related applications </w:t>
      </w:r>
      <w:r w:rsidR="00AC0DF1">
        <w:t>are</w:t>
      </w:r>
      <w:r>
        <w:t xml:space="preserve"> </w:t>
      </w:r>
      <w:r w:rsidR="00AC0DF1">
        <w:t>located</w:t>
      </w:r>
      <w:r>
        <w:t xml:space="preserve"> under </w:t>
      </w:r>
      <w:r w:rsidRPr="004D3088">
        <w:rPr>
          <w:b/>
        </w:rPr>
        <w:t>Application</w:t>
      </w:r>
      <w:r w:rsidR="00181B3F">
        <w:rPr>
          <w:b/>
        </w:rPr>
        <w:t>s</w:t>
      </w:r>
      <w:r w:rsidRPr="004D3088">
        <w:rPr>
          <w:b/>
        </w:rPr>
        <w:t xml:space="preserve"> </w:t>
      </w:r>
      <w:r>
        <w:rPr>
          <w:b/>
        </w:rPr>
        <w:t>Menu</w:t>
      </w:r>
      <w:r w:rsidRPr="005D05FD">
        <w:t xml:space="preserve"> </w:t>
      </w:r>
      <w:r w:rsidRPr="00AC0DF1">
        <w:rPr>
          <w:b/>
        </w:rPr>
        <w:t>&gt;</w:t>
      </w:r>
      <w:r w:rsidRPr="005D05FD">
        <w:t xml:space="preserve"> </w:t>
      </w:r>
      <w:proofErr w:type="spellStart"/>
      <w:r w:rsidR="00181B3F">
        <w:rPr>
          <w:b/>
        </w:rPr>
        <w:t>CyberOPs</w:t>
      </w:r>
      <w:proofErr w:type="spellEnd"/>
      <w:r w:rsidR="005C2D87">
        <w:t>.</w:t>
      </w:r>
    </w:p>
    <w:p w14:paraId="577A63D6" w14:textId="77777777" w:rsidR="00DE481A" w:rsidRDefault="00DE481A" w:rsidP="005D05FD">
      <w:pPr>
        <w:pStyle w:val="SubStepAlpha"/>
      </w:pPr>
      <w:r>
        <w:t xml:space="preserve">List the applications in the </w:t>
      </w:r>
      <w:proofErr w:type="spellStart"/>
      <w:r>
        <w:t>C</w:t>
      </w:r>
      <w:r w:rsidR="00921A3A">
        <w:t>yberOPs</w:t>
      </w:r>
      <w:proofErr w:type="spellEnd"/>
      <w:r>
        <w:t xml:space="preserve"> </w:t>
      </w:r>
      <w:r w:rsidR="00AC0DF1">
        <w:t>menu</w:t>
      </w:r>
      <w:r>
        <w:t>.</w:t>
      </w:r>
    </w:p>
    <w:p w14:paraId="0D54FCBC" w14:textId="77777777" w:rsidR="00DE481A" w:rsidRDefault="00DE481A" w:rsidP="005D05FD">
      <w:pPr>
        <w:pStyle w:val="BodyTextL50"/>
      </w:pPr>
      <w:r>
        <w:t>____________________________________________________________________________________</w:t>
      </w:r>
    </w:p>
    <w:p w14:paraId="44EBD0B4" w14:textId="48EFF49D" w:rsidR="00DE481A" w:rsidRDefault="00DE481A" w:rsidP="005D05FD">
      <w:pPr>
        <w:pStyle w:val="SubStepAlpha"/>
      </w:pPr>
      <w:r>
        <w:t xml:space="preserve">Open </w:t>
      </w:r>
      <w:r w:rsidRPr="0035566F">
        <w:rPr>
          <w:noProof/>
        </w:rPr>
        <w:t xml:space="preserve">the </w:t>
      </w:r>
      <w:r w:rsidR="001F0B64" w:rsidRPr="001F0B64">
        <w:rPr>
          <w:b/>
          <w:noProof/>
        </w:rPr>
        <w:t>Terminal Emulator</w:t>
      </w:r>
      <w:r>
        <w:t xml:space="preserve"> </w:t>
      </w:r>
      <w:r w:rsidR="0088103C">
        <w:t>application</w:t>
      </w:r>
      <w:r>
        <w:t xml:space="preserve">. Type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</w:t>
      </w:r>
      <w:r>
        <w:t xml:space="preserve"> at the prompt to determine the IP address of your virtual machine.</w:t>
      </w:r>
    </w:p>
    <w:p w14:paraId="25B26747" w14:textId="77777777" w:rsidR="00DE481A" w:rsidRDefault="0096371A" w:rsidP="00896FD0">
      <w:pPr>
        <w:pStyle w:val="BodyTextL50"/>
        <w:keepNext/>
      </w:pPr>
      <w:r w:rsidRPr="0035566F">
        <w:rPr>
          <w:noProof/>
        </w:rPr>
        <w:t>What are</w:t>
      </w:r>
      <w:r w:rsidR="00DE481A" w:rsidRPr="0035566F">
        <w:rPr>
          <w:noProof/>
        </w:rPr>
        <w:t xml:space="preserve"> the IP address</w:t>
      </w:r>
      <w:r w:rsidRPr="0035566F">
        <w:rPr>
          <w:noProof/>
        </w:rPr>
        <w:t>es</w:t>
      </w:r>
      <w:r w:rsidR="00DE481A" w:rsidRPr="0035566F">
        <w:rPr>
          <w:noProof/>
        </w:rPr>
        <w:t xml:space="preserve"> assigned to your</w:t>
      </w:r>
      <w:r w:rsidR="00DE481A">
        <w:t xml:space="preserve"> virtual machine?</w:t>
      </w:r>
    </w:p>
    <w:p w14:paraId="4830D91F" w14:textId="77777777" w:rsidR="00DE481A" w:rsidRDefault="00DE481A" w:rsidP="005D05FD">
      <w:pPr>
        <w:pStyle w:val="BodyTextL50"/>
      </w:pPr>
      <w:r>
        <w:t>____________________________________________________________________________________</w:t>
      </w:r>
    </w:p>
    <w:p w14:paraId="2FE92EB4" w14:textId="77777777" w:rsidR="00921A3A" w:rsidRDefault="00DE481A">
      <w:pPr>
        <w:pStyle w:val="SubStepAlpha"/>
      </w:pPr>
      <w:r>
        <w:t>Locate and launch the web browser</w:t>
      </w:r>
      <w:r w:rsidR="0088103C">
        <w:t xml:space="preserve"> application</w:t>
      </w:r>
      <w:r>
        <w:t xml:space="preserve">. </w:t>
      </w:r>
      <w:r w:rsidR="007E3F80">
        <w:t>Can you navigate to your favorite search engine</w:t>
      </w:r>
      <w:r w:rsidR="0096371A">
        <w:t>?</w:t>
      </w:r>
    </w:p>
    <w:p w14:paraId="1FB17CCB" w14:textId="44ADEB7C" w:rsidR="00DE481A" w:rsidRPr="005D05FD" w:rsidRDefault="00DE481A" w:rsidP="00921A3A">
      <w:pPr>
        <w:pStyle w:val="BodyTextL50"/>
        <w:rPr>
          <w:rStyle w:val="AnswerGray"/>
          <w:shd w:val="clear" w:color="auto" w:fill="auto"/>
        </w:rPr>
      </w:pPr>
      <w:r>
        <w:t xml:space="preserve">_____________________________________ </w:t>
      </w:r>
    </w:p>
    <w:p w14:paraId="56CCDD64" w14:textId="6BF36389" w:rsidR="00491A35" w:rsidRDefault="00491A35" w:rsidP="00491A35">
      <w:pPr>
        <w:pStyle w:val="StepHead"/>
        <w:keepLines/>
        <w:outlineLvl w:val="0"/>
      </w:pPr>
      <w:r>
        <w:t>Shut down the VMs.</w:t>
      </w:r>
    </w:p>
    <w:p w14:paraId="733E6FC2" w14:textId="29255076" w:rsidR="00B4756C" w:rsidRPr="00B4756C" w:rsidRDefault="00B4756C" w:rsidP="00B4756C">
      <w:pPr>
        <w:pStyle w:val="BodyTextL25"/>
      </w:pPr>
      <w:r>
        <w:t>When you are done with the VM, you can save the state of VM for future use or shut down the VM.</w:t>
      </w:r>
    </w:p>
    <w:p w14:paraId="6BF71934" w14:textId="77777777" w:rsidR="00491A35" w:rsidRDefault="00491A35" w:rsidP="000A7D05">
      <w:pPr>
        <w:pStyle w:val="BodyTextL25Bold"/>
        <w:keepNext/>
      </w:pPr>
      <w:r>
        <w:t>Closing the VM using GUI:</w:t>
      </w:r>
    </w:p>
    <w:p w14:paraId="2119CA1E" w14:textId="628B6CD1" w:rsidR="001F0B64" w:rsidRDefault="001F0B64" w:rsidP="000A7D05">
      <w:pPr>
        <w:pStyle w:val="BodyTextL50"/>
        <w:keepNext/>
      </w:pPr>
      <w:r>
        <w:t xml:space="preserve">From the Virtual Box </w:t>
      </w:r>
      <w:r w:rsidRPr="001F0B64">
        <w:rPr>
          <w:b/>
        </w:rPr>
        <w:t>File</w:t>
      </w:r>
      <w:r>
        <w:t xml:space="preserve"> menu, choose </w:t>
      </w:r>
      <w:r w:rsidRPr="001F0B64">
        <w:rPr>
          <w:b/>
        </w:rPr>
        <w:t>Close...</w:t>
      </w:r>
    </w:p>
    <w:p w14:paraId="018EBE28" w14:textId="73B27AB1" w:rsidR="00491A35" w:rsidRDefault="00491A35" w:rsidP="000A7D05">
      <w:pPr>
        <w:pStyle w:val="BodyTextL50"/>
        <w:keepNext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</w:p>
    <w:p w14:paraId="5C21A520" w14:textId="77777777" w:rsidR="00491A35" w:rsidRDefault="00491A35" w:rsidP="00491A35">
      <w:pPr>
        <w:pStyle w:val="Visual"/>
      </w:pPr>
      <w:r>
        <w:rPr>
          <w:noProof/>
        </w:rPr>
        <w:drawing>
          <wp:inline distT="0" distB="0" distL="0" distR="0" wp14:anchorId="1EB9BF4A" wp14:editId="57C3DBD6">
            <wp:extent cx="2486025" cy="1704975"/>
            <wp:effectExtent l="0" t="0" r="9525" b="9525"/>
            <wp:docPr id="4" name="Picture 4" descr="Screen shot of Virtual Box Close Virtual Machine with the Save the machine state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96FE" w14:textId="77777777" w:rsidR="00491A35" w:rsidRDefault="00491A35" w:rsidP="00491A35">
      <w:pPr>
        <w:pStyle w:val="BodyTextL50"/>
      </w:pPr>
      <w:r>
        <w:t>The other two options are:</w:t>
      </w:r>
    </w:p>
    <w:p w14:paraId="57554F76" w14:textId="77777777" w:rsidR="00491A35" w:rsidRDefault="00491A35" w:rsidP="00491A35">
      <w:pPr>
        <w:pStyle w:val="BodyTextL50"/>
      </w:pPr>
      <w:r w:rsidRPr="00D862FA">
        <w:rPr>
          <w:b/>
        </w:rPr>
        <w:t>Send the shutdown signal</w:t>
      </w:r>
      <w:r>
        <w:t>: simulates pressing the power button on a physical computer</w:t>
      </w:r>
    </w:p>
    <w:p w14:paraId="7ED63CC0" w14:textId="77777777" w:rsidR="00491A35" w:rsidRDefault="00491A35" w:rsidP="00491A35">
      <w:pPr>
        <w:pStyle w:val="BodyTextL50"/>
      </w:pPr>
      <w:r w:rsidRPr="00D862FA">
        <w:rPr>
          <w:b/>
        </w:rPr>
        <w:t>Power off the machine</w:t>
      </w:r>
      <w:r>
        <w:t>: simulates pulling the plug on a physical computer</w:t>
      </w:r>
    </w:p>
    <w:p w14:paraId="7BE59E9D" w14:textId="77777777" w:rsidR="00491A35" w:rsidRDefault="00491A35" w:rsidP="00491A35">
      <w:pPr>
        <w:pStyle w:val="BodyTextL25Bold"/>
      </w:pPr>
      <w:r>
        <w:t>Closing the VM using CLI:</w:t>
      </w:r>
    </w:p>
    <w:p w14:paraId="5AB46AC5" w14:textId="0C585172" w:rsidR="001B2192" w:rsidRDefault="001B2192" w:rsidP="001B2192">
      <w:pPr>
        <w:pStyle w:val="BodyTextL50"/>
      </w:pPr>
      <w:r>
        <w:t xml:space="preserve">To shut down the VM using the command line, you can use the menu options inside the VM or enter </w:t>
      </w:r>
      <w:proofErr w:type="spellStart"/>
      <w:r w:rsidRPr="00D862FA">
        <w:rPr>
          <w:b/>
        </w:rPr>
        <w:t>sudo</w:t>
      </w:r>
      <w:proofErr w:type="spellEnd"/>
      <w:r w:rsidRPr="00D862FA">
        <w:rPr>
          <w:b/>
        </w:rPr>
        <w:t xml:space="preserve"> shutdown -h now</w:t>
      </w:r>
      <w:r>
        <w:t xml:space="preserve"> command in a terminal window and provide the password </w:t>
      </w:r>
      <w:proofErr w:type="spellStart"/>
      <w:r w:rsidR="00A74F27">
        <w:rPr>
          <w:b/>
        </w:rPr>
        <w:t>cyber</w:t>
      </w:r>
      <w:r w:rsidRPr="00D862FA">
        <w:rPr>
          <w:b/>
        </w:rPr>
        <w:t>ops</w:t>
      </w:r>
      <w:proofErr w:type="spellEnd"/>
      <w:r w:rsidRPr="00D862FA">
        <w:rPr>
          <w:b/>
        </w:rPr>
        <w:t xml:space="preserve"> </w:t>
      </w:r>
      <w:r>
        <w:t>when prompted.</w:t>
      </w:r>
    </w:p>
    <w:p w14:paraId="052F8782" w14:textId="77777777" w:rsidR="00491A35" w:rsidRPr="00C652AC" w:rsidRDefault="00491A35" w:rsidP="00491A35">
      <w:pPr>
        <w:pStyle w:val="BodyTextL25Bold"/>
      </w:pPr>
      <w:r>
        <w:t>Rebooting the VM:</w:t>
      </w:r>
    </w:p>
    <w:p w14:paraId="0B6E3A28" w14:textId="7C08749A" w:rsidR="00491A35" w:rsidRPr="00346567" w:rsidRDefault="00491A35" w:rsidP="00491A35">
      <w:pPr>
        <w:pStyle w:val="BodyTextL50"/>
      </w:pPr>
      <w:r>
        <w:t xml:space="preserve">If you want to reboot the VM, you can use the menu options inside the VM or enter </w:t>
      </w:r>
      <w:proofErr w:type="spellStart"/>
      <w:r w:rsidRPr="00D862FA">
        <w:rPr>
          <w:b/>
        </w:rPr>
        <w:t>sudo</w:t>
      </w:r>
      <w:proofErr w:type="spellEnd"/>
      <w:r w:rsidRPr="00D862FA">
        <w:rPr>
          <w:b/>
        </w:rPr>
        <w:t xml:space="preserve"> </w:t>
      </w:r>
      <w:r>
        <w:rPr>
          <w:b/>
        </w:rPr>
        <w:t>reb</w:t>
      </w:r>
      <w:r w:rsidRPr="00D862FA">
        <w:rPr>
          <w:b/>
        </w:rPr>
        <w:t>oot</w:t>
      </w:r>
      <w:r>
        <w:t xml:space="preserve"> command in a terminal and provide the password </w:t>
      </w:r>
      <w:proofErr w:type="spellStart"/>
      <w:r w:rsidR="00A74F27">
        <w:rPr>
          <w:b/>
        </w:rPr>
        <w:t>cyber</w:t>
      </w:r>
      <w:r w:rsidRPr="00D862FA">
        <w:rPr>
          <w:b/>
        </w:rPr>
        <w:t>ops</w:t>
      </w:r>
      <w:proofErr w:type="spellEnd"/>
      <w:r w:rsidRPr="00D862FA">
        <w:rPr>
          <w:b/>
        </w:rPr>
        <w:t xml:space="preserve"> </w:t>
      </w:r>
      <w:r>
        <w:t>when prompted.</w:t>
      </w:r>
    </w:p>
    <w:p w14:paraId="04AAA64B" w14:textId="3F793309" w:rsidR="00C248E2" w:rsidRPr="00C248E2" w:rsidRDefault="006131D0" w:rsidP="00C248E2">
      <w:pPr>
        <w:pStyle w:val="BodyTextL25"/>
      </w:pPr>
      <w:r w:rsidRPr="00D36B7E">
        <w:rPr>
          <w:b/>
        </w:rPr>
        <w:t>Note</w:t>
      </w:r>
      <w:r>
        <w:t xml:space="preserve">: </w:t>
      </w:r>
      <w:r w:rsidRPr="00D36B7E">
        <w:t>You</w:t>
      </w:r>
      <w:r>
        <w:t xml:space="preserve"> can use the web browser in this virtual machine to research security issues. By using the virtual machine, you may prevent malware from being installed on your computer.</w:t>
      </w:r>
    </w:p>
    <w:p w14:paraId="072815A6" w14:textId="77777777" w:rsidR="00DE481A" w:rsidRDefault="00DE481A" w:rsidP="005D05FD">
      <w:pPr>
        <w:pStyle w:val="LabSection"/>
      </w:pPr>
      <w:r>
        <w:t>Reflection</w:t>
      </w:r>
    </w:p>
    <w:p w14:paraId="27D33A41" w14:textId="77777777" w:rsidR="00DE481A" w:rsidRDefault="00E134DA" w:rsidP="005D05FD">
      <w:pPr>
        <w:pStyle w:val="BodyTextL25"/>
      </w:pPr>
      <w:r w:rsidRPr="0035566F">
        <w:rPr>
          <w:noProof/>
        </w:rPr>
        <w:t>What are the advantages and disadvantages of using a</w:t>
      </w:r>
      <w:r>
        <w:t xml:space="preserve"> virtual machine?</w:t>
      </w:r>
    </w:p>
    <w:p w14:paraId="6D6E84E3" w14:textId="77777777" w:rsidR="00E134DA" w:rsidRDefault="00E134DA" w:rsidP="005D05FD">
      <w:pPr>
        <w:pStyle w:val="BodyTextL25"/>
      </w:pPr>
      <w:r>
        <w:t>_______________________________________________________________________________________</w:t>
      </w:r>
    </w:p>
    <w:p w14:paraId="34E8132C" w14:textId="77777777" w:rsidR="00EE2E45" w:rsidRDefault="00EE2E45" w:rsidP="00EE2E45">
      <w:pPr>
        <w:pStyle w:val="BodyTextL25"/>
      </w:pPr>
      <w:r>
        <w:t>_______________________________________________________________________________________</w:t>
      </w:r>
    </w:p>
    <w:p w14:paraId="463440EC" w14:textId="77777777" w:rsidR="00EE2E45" w:rsidRDefault="00EE2E45" w:rsidP="00EE2E45">
      <w:pPr>
        <w:pStyle w:val="BodyTextL25"/>
      </w:pPr>
      <w:r>
        <w:t>_______________________________________________________________________________________</w:t>
      </w:r>
    </w:p>
    <w:p w14:paraId="43ECD7EC" w14:textId="77777777" w:rsidR="00E134DA" w:rsidRDefault="00E134DA" w:rsidP="005D05FD">
      <w:pPr>
        <w:pStyle w:val="BodyTextL25"/>
      </w:pPr>
      <w:r>
        <w:t>_______________________________________________________________________________________</w:t>
      </w:r>
    </w:p>
    <w:sectPr w:rsidR="00E134DA" w:rsidSect="008C43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CA950" w14:textId="77777777" w:rsidR="00E354DF" w:rsidRDefault="00E354DF" w:rsidP="009C7408">
      <w:pPr>
        <w:spacing w:after="0" w:line="240" w:lineRule="auto"/>
      </w:pPr>
      <w:r>
        <w:separator/>
      </w:r>
    </w:p>
  </w:endnote>
  <w:endnote w:type="continuationSeparator" w:id="0">
    <w:p w14:paraId="73722EAF" w14:textId="77777777" w:rsidR="00E354DF" w:rsidRDefault="00E354DF" w:rsidP="009C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BC559" w14:textId="77777777" w:rsidR="007D425D" w:rsidRDefault="007D4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77E28" w14:textId="67354B80" w:rsidR="00FC6862" w:rsidRPr="00E070A3" w:rsidRDefault="00E070A3" w:rsidP="00E070A3">
    <w:pPr>
      <w:pStyle w:val="Footer"/>
      <w:tabs>
        <w:tab w:val="right" w:pos="7200"/>
      </w:tabs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61BD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61B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58628" w14:textId="427D855D" w:rsidR="00FC6862" w:rsidRPr="0073569B" w:rsidRDefault="00E070A3" w:rsidP="00E070A3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61BD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61B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477BA" w14:textId="77777777" w:rsidR="00E354DF" w:rsidRDefault="00E354DF" w:rsidP="009C7408">
      <w:pPr>
        <w:spacing w:after="0" w:line="240" w:lineRule="auto"/>
      </w:pPr>
      <w:r>
        <w:separator/>
      </w:r>
    </w:p>
    <w:p w14:paraId="51D1E69F" w14:textId="77777777" w:rsidR="00E354DF" w:rsidRDefault="00E354DF"/>
  </w:footnote>
  <w:footnote w:type="continuationSeparator" w:id="0">
    <w:p w14:paraId="39D9DC6F" w14:textId="77777777" w:rsidR="00E354DF" w:rsidRDefault="00E354DF" w:rsidP="009C7408">
      <w:pPr>
        <w:spacing w:after="0" w:line="240" w:lineRule="auto"/>
      </w:pPr>
      <w:r>
        <w:continuationSeparator/>
      </w:r>
    </w:p>
    <w:p w14:paraId="75EA646A" w14:textId="77777777" w:rsidR="00E354DF" w:rsidRDefault="00E35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979C" w14:textId="77777777" w:rsidR="007D425D" w:rsidRDefault="007D4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2D82D" w14:textId="13A94B1E" w:rsidR="00FC6862" w:rsidRDefault="00311AE0" w:rsidP="00127112">
    <w:pPr>
      <w:pStyle w:val="PageHead"/>
    </w:pPr>
    <w:r>
      <w:t xml:space="preserve">Lab - </w:t>
    </w:r>
    <w:r w:rsidR="0038616C">
      <w:t xml:space="preserve">Installing the </w:t>
    </w:r>
    <w:r w:rsidR="0038616C">
      <w:t>CyberOps Workstation Virtual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CD77" w14:textId="36733ABE" w:rsidR="00926CB2" w:rsidRDefault="00E070A3">
    <w:r w:rsidRPr="003503B9">
      <w:rPr>
        <w:noProof/>
      </w:rPr>
      <w:drawing>
        <wp:inline distT="0" distB="0" distL="0" distR="0" wp14:anchorId="7DA1623D" wp14:editId="19B23591">
          <wp:extent cx="2498626" cy="576072"/>
          <wp:effectExtent l="0" t="0" r="0" b="0"/>
          <wp:docPr id="3" name="Picture 3" descr="Cisco Networking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8626" cy="576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CBFF88" w14:textId="77777777" w:rsidR="00FC6862" w:rsidRDefault="00FC68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A2F"/>
    <w:multiLevelType w:val="hybridMultilevel"/>
    <w:tmpl w:val="B8FC1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332989"/>
    <w:multiLevelType w:val="hybridMultilevel"/>
    <w:tmpl w:val="50FE7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F368A"/>
    <w:multiLevelType w:val="hybridMultilevel"/>
    <w:tmpl w:val="28E0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BF471DD"/>
    <w:multiLevelType w:val="hybridMultilevel"/>
    <w:tmpl w:val="6B4A7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D20B26"/>
    <w:multiLevelType w:val="hybridMultilevel"/>
    <w:tmpl w:val="B4E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1CD"/>
    <w:rsid w:val="00041AF6"/>
    <w:rsid w:val="00044E62"/>
    <w:rsid w:val="00050BA4"/>
    <w:rsid w:val="00050E29"/>
    <w:rsid w:val="00051738"/>
    <w:rsid w:val="00052548"/>
    <w:rsid w:val="00060696"/>
    <w:rsid w:val="00061CD5"/>
    <w:rsid w:val="00066912"/>
    <w:rsid w:val="00067A67"/>
    <w:rsid w:val="000754A6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C8B"/>
    <w:rsid w:val="000A7D05"/>
    <w:rsid w:val="000B20AE"/>
    <w:rsid w:val="000B2344"/>
    <w:rsid w:val="000B72A4"/>
    <w:rsid w:val="000B7DE5"/>
    <w:rsid w:val="000C2118"/>
    <w:rsid w:val="000C6E6E"/>
    <w:rsid w:val="000D55B4"/>
    <w:rsid w:val="000E4832"/>
    <w:rsid w:val="000E65F0"/>
    <w:rsid w:val="000E7BDF"/>
    <w:rsid w:val="000F072C"/>
    <w:rsid w:val="000F6743"/>
    <w:rsid w:val="001006C2"/>
    <w:rsid w:val="00101BE8"/>
    <w:rsid w:val="00107B2B"/>
    <w:rsid w:val="0011085F"/>
    <w:rsid w:val="00112AC5"/>
    <w:rsid w:val="001133DD"/>
    <w:rsid w:val="00115EC3"/>
    <w:rsid w:val="00120CBE"/>
    <w:rsid w:val="00121BAE"/>
    <w:rsid w:val="00122FF9"/>
    <w:rsid w:val="001261C4"/>
    <w:rsid w:val="00127112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4274"/>
    <w:rsid w:val="00166253"/>
    <w:rsid w:val="001704B7"/>
    <w:rsid w:val="001710C0"/>
    <w:rsid w:val="00172AFB"/>
    <w:rsid w:val="001732CF"/>
    <w:rsid w:val="001772B8"/>
    <w:rsid w:val="00180FBF"/>
    <w:rsid w:val="00181B3F"/>
    <w:rsid w:val="00182CF4"/>
    <w:rsid w:val="001862A1"/>
    <w:rsid w:val="00186CE1"/>
    <w:rsid w:val="00187D41"/>
    <w:rsid w:val="00191F00"/>
    <w:rsid w:val="00192F12"/>
    <w:rsid w:val="00193831"/>
    <w:rsid w:val="00193F14"/>
    <w:rsid w:val="001941BE"/>
    <w:rsid w:val="00194671"/>
    <w:rsid w:val="00197614"/>
    <w:rsid w:val="001A0312"/>
    <w:rsid w:val="001A15DA"/>
    <w:rsid w:val="001A2694"/>
    <w:rsid w:val="001A297E"/>
    <w:rsid w:val="001A3CC7"/>
    <w:rsid w:val="001A67A4"/>
    <w:rsid w:val="001A69AC"/>
    <w:rsid w:val="001B0284"/>
    <w:rsid w:val="001B2192"/>
    <w:rsid w:val="001B67D8"/>
    <w:rsid w:val="001B6F95"/>
    <w:rsid w:val="001C05A1"/>
    <w:rsid w:val="001C1D9E"/>
    <w:rsid w:val="001C5998"/>
    <w:rsid w:val="001C5C55"/>
    <w:rsid w:val="001C7C3B"/>
    <w:rsid w:val="001D5B6F"/>
    <w:rsid w:val="001E0AB8"/>
    <w:rsid w:val="001E38E0"/>
    <w:rsid w:val="001E4E72"/>
    <w:rsid w:val="001E62B3"/>
    <w:rsid w:val="001F0171"/>
    <w:rsid w:val="001F0B64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3CB1"/>
    <w:rsid w:val="002240AB"/>
    <w:rsid w:val="00225E27"/>
    <w:rsid w:val="00225E37"/>
    <w:rsid w:val="00231DCA"/>
    <w:rsid w:val="00231E63"/>
    <w:rsid w:val="002416D6"/>
    <w:rsid w:val="00242E3A"/>
    <w:rsid w:val="002506CF"/>
    <w:rsid w:val="00250E76"/>
    <w:rsid w:val="0025107F"/>
    <w:rsid w:val="00260CD4"/>
    <w:rsid w:val="002639D8"/>
    <w:rsid w:val="00265F77"/>
    <w:rsid w:val="00266C83"/>
    <w:rsid w:val="002676D9"/>
    <w:rsid w:val="002768DC"/>
    <w:rsid w:val="00276EF9"/>
    <w:rsid w:val="00294C8F"/>
    <w:rsid w:val="002A1ACB"/>
    <w:rsid w:val="002A6C56"/>
    <w:rsid w:val="002C090C"/>
    <w:rsid w:val="002C1243"/>
    <w:rsid w:val="002C1815"/>
    <w:rsid w:val="002C475E"/>
    <w:rsid w:val="002C6AD6"/>
    <w:rsid w:val="002D15FD"/>
    <w:rsid w:val="002D6C2A"/>
    <w:rsid w:val="002D7A86"/>
    <w:rsid w:val="002E3221"/>
    <w:rsid w:val="002E394A"/>
    <w:rsid w:val="002F45FF"/>
    <w:rsid w:val="002F6D17"/>
    <w:rsid w:val="00302887"/>
    <w:rsid w:val="003056EB"/>
    <w:rsid w:val="003071FF"/>
    <w:rsid w:val="00310652"/>
    <w:rsid w:val="00311AE0"/>
    <w:rsid w:val="0031371D"/>
    <w:rsid w:val="003170EC"/>
    <w:rsid w:val="0031789F"/>
    <w:rsid w:val="00320788"/>
    <w:rsid w:val="003233A3"/>
    <w:rsid w:val="00332926"/>
    <w:rsid w:val="0034455D"/>
    <w:rsid w:val="0034604B"/>
    <w:rsid w:val="00346D17"/>
    <w:rsid w:val="00347972"/>
    <w:rsid w:val="0035469B"/>
    <w:rsid w:val="0035566F"/>
    <w:rsid w:val="003559CC"/>
    <w:rsid w:val="003569D7"/>
    <w:rsid w:val="003608AC"/>
    <w:rsid w:val="00361007"/>
    <w:rsid w:val="00362973"/>
    <w:rsid w:val="00363A23"/>
    <w:rsid w:val="0036465A"/>
    <w:rsid w:val="00367926"/>
    <w:rsid w:val="0038616C"/>
    <w:rsid w:val="00390C38"/>
    <w:rsid w:val="00392748"/>
    <w:rsid w:val="00392C65"/>
    <w:rsid w:val="00392ED5"/>
    <w:rsid w:val="003A1638"/>
    <w:rsid w:val="003A19DC"/>
    <w:rsid w:val="003A1B45"/>
    <w:rsid w:val="003A220C"/>
    <w:rsid w:val="003A2913"/>
    <w:rsid w:val="003B1C85"/>
    <w:rsid w:val="003B46FC"/>
    <w:rsid w:val="003B4BBE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AA3"/>
    <w:rsid w:val="003F18D1"/>
    <w:rsid w:val="003F20EC"/>
    <w:rsid w:val="003F4F0E"/>
    <w:rsid w:val="003F6096"/>
    <w:rsid w:val="003F6E06"/>
    <w:rsid w:val="003F7CC1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01D9"/>
    <w:rsid w:val="0046289D"/>
    <w:rsid w:val="00462B9F"/>
    <w:rsid w:val="004659EE"/>
    <w:rsid w:val="00473E34"/>
    <w:rsid w:val="00476BA9"/>
    <w:rsid w:val="00484614"/>
    <w:rsid w:val="00491A35"/>
    <w:rsid w:val="004936C2"/>
    <w:rsid w:val="0049379C"/>
    <w:rsid w:val="00494C41"/>
    <w:rsid w:val="004A1CA0"/>
    <w:rsid w:val="004A22E9"/>
    <w:rsid w:val="004A4ACD"/>
    <w:rsid w:val="004A4C95"/>
    <w:rsid w:val="004A5BC5"/>
    <w:rsid w:val="004B023D"/>
    <w:rsid w:val="004C0909"/>
    <w:rsid w:val="004C3F97"/>
    <w:rsid w:val="004D01F2"/>
    <w:rsid w:val="004D154E"/>
    <w:rsid w:val="004D3088"/>
    <w:rsid w:val="004D3339"/>
    <w:rsid w:val="004D353F"/>
    <w:rsid w:val="004D36D7"/>
    <w:rsid w:val="004D682B"/>
    <w:rsid w:val="004E6152"/>
    <w:rsid w:val="004F344A"/>
    <w:rsid w:val="00504ED4"/>
    <w:rsid w:val="00510639"/>
    <w:rsid w:val="00514CD9"/>
    <w:rsid w:val="00516142"/>
    <w:rsid w:val="00520027"/>
    <w:rsid w:val="0052093C"/>
    <w:rsid w:val="00521B31"/>
    <w:rsid w:val="00522469"/>
    <w:rsid w:val="0052400A"/>
    <w:rsid w:val="00526430"/>
    <w:rsid w:val="00536277"/>
    <w:rsid w:val="00536F43"/>
    <w:rsid w:val="00545DB4"/>
    <w:rsid w:val="00546B25"/>
    <w:rsid w:val="005470B2"/>
    <w:rsid w:val="005510BA"/>
    <w:rsid w:val="005538C8"/>
    <w:rsid w:val="00554079"/>
    <w:rsid w:val="00554B4E"/>
    <w:rsid w:val="00556C02"/>
    <w:rsid w:val="00561764"/>
    <w:rsid w:val="00561BB2"/>
    <w:rsid w:val="00563249"/>
    <w:rsid w:val="005706E3"/>
    <w:rsid w:val="00570A65"/>
    <w:rsid w:val="005762B1"/>
    <w:rsid w:val="00580456"/>
    <w:rsid w:val="00580E73"/>
    <w:rsid w:val="0058571B"/>
    <w:rsid w:val="00593386"/>
    <w:rsid w:val="00596998"/>
    <w:rsid w:val="005A6E62"/>
    <w:rsid w:val="005B2FB3"/>
    <w:rsid w:val="005B4400"/>
    <w:rsid w:val="005C2D87"/>
    <w:rsid w:val="005D05FD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5C7A"/>
    <w:rsid w:val="006131CE"/>
    <w:rsid w:val="006131D0"/>
    <w:rsid w:val="0061336B"/>
    <w:rsid w:val="00617D6E"/>
    <w:rsid w:val="00621242"/>
    <w:rsid w:val="00621E30"/>
    <w:rsid w:val="00622D61"/>
    <w:rsid w:val="00624198"/>
    <w:rsid w:val="00636C28"/>
    <w:rsid w:val="00641763"/>
    <w:rsid w:val="006428E5"/>
    <w:rsid w:val="00644958"/>
    <w:rsid w:val="0064675E"/>
    <w:rsid w:val="00647F93"/>
    <w:rsid w:val="00654A17"/>
    <w:rsid w:val="00672919"/>
    <w:rsid w:val="006830F8"/>
    <w:rsid w:val="00686587"/>
    <w:rsid w:val="00687FE1"/>
    <w:rsid w:val="006904CF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7590"/>
    <w:rsid w:val="006E372B"/>
    <w:rsid w:val="006E3E86"/>
    <w:rsid w:val="006E5FE9"/>
    <w:rsid w:val="006E6581"/>
    <w:rsid w:val="006E71DF"/>
    <w:rsid w:val="006F1CC4"/>
    <w:rsid w:val="006F2A86"/>
    <w:rsid w:val="006F3163"/>
    <w:rsid w:val="006F78F5"/>
    <w:rsid w:val="00705FEC"/>
    <w:rsid w:val="0071147A"/>
    <w:rsid w:val="0071185D"/>
    <w:rsid w:val="007136D3"/>
    <w:rsid w:val="007159E9"/>
    <w:rsid w:val="00721E01"/>
    <w:rsid w:val="007222AD"/>
    <w:rsid w:val="007267CF"/>
    <w:rsid w:val="00731F3F"/>
    <w:rsid w:val="00733BAB"/>
    <w:rsid w:val="0073569B"/>
    <w:rsid w:val="007436BF"/>
    <w:rsid w:val="007443E9"/>
    <w:rsid w:val="00745DCE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7125A"/>
    <w:rsid w:val="00780624"/>
    <w:rsid w:val="0078391A"/>
    <w:rsid w:val="0078405B"/>
    <w:rsid w:val="00786F58"/>
    <w:rsid w:val="00787CC1"/>
    <w:rsid w:val="00792F4E"/>
    <w:rsid w:val="0079398D"/>
    <w:rsid w:val="00796C25"/>
    <w:rsid w:val="00797F52"/>
    <w:rsid w:val="007A287C"/>
    <w:rsid w:val="007A3B2A"/>
    <w:rsid w:val="007A4570"/>
    <w:rsid w:val="007B0C9D"/>
    <w:rsid w:val="007B5522"/>
    <w:rsid w:val="007C0EE0"/>
    <w:rsid w:val="007C1B71"/>
    <w:rsid w:val="007C2FBB"/>
    <w:rsid w:val="007C7164"/>
    <w:rsid w:val="007D1984"/>
    <w:rsid w:val="007D2AFE"/>
    <w:rsid w:val="007D425D"/>
    <w:rsid w:val="007E3264"/>
    <w:rsid w:val="007E3F80"/>
    <w:rsid w:val="007E3FEA"/>
    <w:rsid w:val="007F0A0B"/>
    <w:rsid w:val="007F154B"/>
    <w:rsid w:val="007F3A60"/>
    <w:rsid w:val="007F3D0B"/>
    <w:rsid w:val="007F7C94"/>
    <w:rsid w:val="00802FFA"/>
    <w:rsid w:val="00810CCA"/>
    <w:rsid w:val="00810E4B"/>
    <w:rsid w:val="00813D30"/>
    <w:rsid w:val="00814BAA"/>
    <w:rsid w:val="00816B5F"/>
    <w:rsid w:val="00824295"/>
    <w:rsid w:val="00827A65"/>
    <w:rsid w:val="00830473"/>
    <w:rsid w:val="008313F3"/>
    <w:rsid w:val="008402F2"/>
    <w:rsid w:val="008405BB"/>
    <w:rsid w:val="00846494"/>
    <w:rsid w:val="00847B20"/>
    <w:rsid w:val="008509D3"/>
    <w:rsid w:val="00851858"/>
    <w:rsid w:val="00851F79"/>
    <w:rsid w:val="00853418"/>
    <w:rsid w:val="00857CF6"/>
    <w:rsid w:val="008610ED"/>
    <w:rsid w:val="00861BDC"/>
    <w:rsid w:val="00861C6A"/>
    <w:rsid w:val="00865199"/>
    <w:rsid w:val="00867EAF"/>
    <w:rsid w:val="00870763"/>
    <w:rsid w:val="008713EA"/>
    <w:rsid w:val="00873C6B"/>
    <w:rsid w:val="0088103C"/>
    <w:rsid w:val="0088426A"/>
    <w:rsid w:val="008852BA"/>
    <w:rsid w:val="00890108"/>
    <w:rsid w:val="00893877"/>
    <w:rsid w:val="0089532C"/>
    <w:rsid w:val="00896165"/>
    <w:rsid w:val="00896681"/>
    <w:rsid w:val="00896FD0"/>
    <w:rsid w:val="00897533"/>
    <w:rsid w:val="008A1C1B"/>
    <w:rsid w:val="008A2749"/>
    <w:rsid w:val="008A3A90"/>
    <w:rsid w:val="008A4696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2556"/>
    <w:rsid w:val="008F340F"/>
    <w:rsid w:val="008F57E0"/>
    <w:rsid w:val="00903523"/>
    <w:rsid w:val="0090404E"/>
    <w:rsid w:val="00906281"/>
    <w:rsid w:val="0090659A"/>
    <w:rsid w:val="00910387"/>
    <w:rsid w:val="00911080"/>
    <w:rsid w:val="0091350B"/>
    <w:rsid w:val="00915297"/>
    <w:rsid w:val="00915986"/>
    <w:rsid w:val="00917624"/>
    <w:rsid w:val="00921A3A"/>
    <w:rsid w:val="00926CB2"/>
    <w:rsid w:val="00930386"/>
    <w:rsid w:val="009309F5"/>
    <w:rsid w:val="00933237"/>
    <w:rsid w:val="00933F28"/>
    <w:rsid w:val="00943235"/>
    <w:rsid w:val="009476C0"/>
    <w:rsid w:val="0096371A"/>
    <w:rsid w:val="00963E34"/>
    <w:rsid w:val="00964DFA"/>
    <w:rsid w:val="0096532D"/>
    <w:rsid w:val="0098155C"/>
    <w:rsid w:val="00983B77"/>
    <w:rsid w:val="00984913"/>
    <w:rsid w:val="00985A8D"/>
    <w:rsid w:val="00996053"/>
    <w:rsid w:val="00997CB9"/>
    <w:rsid w:val="009A0B2F"/>
    <w:rsid w:val="009A1CF4"/>
    <w:rsid w:val="009A37D7"/>
    <w:rsid w:val="009A4E17"/>
    <w:rsid w:val="009A617E"/>
    <w:rsid w:val="009A6955"/>
    <w:rsid w:val="009B0065"/>
    <w:rsid w:val="009B341C"/>
    <w:rsid w:val="009B5747"/>
    <w:rsid w:val="009B5CF4"/>
    <w:rsid w:val="009C7408"/>
    <w:rsid w:val="009D2C27"/>
    <w:rsid w:val="009E2309"/>
    <w:rsid w:val="009E42B9"/>
    <w:rsid w:val="009E4E17"/>
    <w:rsid w:val="009F4C2E"/>
    <w:rsid w:val="00A014A3"/>
    <w:rsid w:val="00A027CC"/>
    <w:rsid w:val="00A03864"/>
    <w:rsid w:val="00A0412D"/>
    <w:rsid w:val="00A20E76"/>
    <w:rsid w:val="00A21211"/>
    <w:rsid w:val="00A22BE0"/>
    <w:rsid w:val="00A30F8A"/>
    <w:rsid w:val="00A34E7F"/>
    <w:rsid w:val="00A46F0A"/>
    <w:rsid w:val="00A46F25"/>
    <w:rsid w:val="00A47CC2"/>
    <w:rsid w:val="00A502BA"/>
    <w:rsid w:val="00A53ED1"/>
    <w:rsid w:val="00A574D8"/>
    <w:rsid w:val="00A60146"/>
    <w:rsid w:val="00A601A9"/>
    <w:rsid w:val="00A622C4"/>
    <w:rsid w:val="00A6283D"/>
    <w:rsid w:val="00A676FF"/>
    <w:rsid w:val="00A71D29"/>
    <w:rsid w:val="00A73EBA"/>
    <w:rsid w:val="00A74F27"/>
    <w:rsid w:val="00A754B4"/>
    <w:rsid w:val="00A807C1"/>
    <w:rsid w:val="00A82658"/>
    <w:rsid w:val="00A83374"/>
    <w:rsid w:val="00A96172"/>
    <w:rsid w:val="00A97C5F"/>
    <w:rsid w:val="00AB0D6A"/>
    <w:rsid w:val="00AB0ECF"/>
    <w:rsid w:val="00AB2D55"/>
    <w:rsid w:val="00AB43B3"/>
    <w:rsid w:val="00AB49B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68E9"/>
    <w:rsid w:val="00AE0AFF"/>
    <w:rsid w:val="00AE1FDD"/>
    <w:rsid w:val="00AE2097"/>
    <w:rsid w:val="00AE56C0"/>
    <w:rsid w:val="00B00914"/>
    <w:rsid w:val="00B019DB"/>
    <w:rsid w:val="00B019E8"/>
    <w:rsid w:val="00B02A8E"/>
    <w:rsid w:val="00B04006"/>
    <w:rsid w:val="00B052EE"/>
    <w:rsid w:val="00B1050F"/>
    <w:rsid w:val="00B1081F"/>
    <w:rsid w:val="00B1589C"/>
    <w:rsid w:val="00B2496B"/>
    <w:rsid w:val="00B27499"/>
    <w:rsid w:val="00B3010D"/>
    <w:rsid w:val="00B35151"/>
    <w:rsid w:val="00B35316"/>
    <w:rsid w:val="00B433F2"/>
    <w:rsid w:val="00B458E8"/>
    <w:rsid w:val="00B4756C"/>
    <w:rsid w:val="00B52CD3"/>
    <w:rsid w:val="00B5397B"/>
    <w:rsid w:val="00B53EE9"/>
    <w:rsid w:val="00B6183E"/>
    <w:rsid w:val="00B62809"/>
    <w:rsid w:val="00B633D2"/>
    <w:rsid w:val="00B71981"/>
    <w:rsid w:val="00B7440E"/>
    <w:rsid w:val="00B74F09"/>
    <w:rsid w:val="00B7675A"/>
    <w:rsid w:val="00B81898"/>
    <w:rsid w:val="00B82DED"/>
    <w:rsid w:val="00B8606B"/>
    <w:rsid w:val="00B878E7"/>
    <w:rsid w:val="00B879CC"/>
    <w:rsid w:val="00B92442"/>
    <w:rsid w:val="00B97278"/>
    <w:rsid w:val="00B97943"/>
    <w:rsid w:val="00BA1D0B"/>
    <w:rsid w:val="00BA6972"/>
    <w:rsid w:val="00BA76D0"/>
    <w:rsid w:val="00BB1E0D"/>
    <w:rsid w:val="00BB26C8"/>
    <w:rsid w:val="00BB4D9B"/>
    <w:rsid w:val="00BB73FF"/>
    <w:rsid w:val="00BB7688"/>
    <w:rsid w:val="00BC59BD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48E2"/>
    <w:rsid w:val="00C27E37"/>
    <w:rsid w:val="00C32713"/>
    <w:rsid w:val="00C351B8"/>
    <w:rsid w:val="00C410D9"/>
    <w:rsid w:val="00C44DB7"/>
    <w:rsid w:val="00C4510A"/>
    <w:rsid w:val="00C464AA"/>
    <w:rsid w:val="00C47F2E"/>
    <w:rsid w:val="00C50140"/>
    <w:rsid w:val="00C52BA6"/>
    <w:rsid w:val="00C57A1A"/>
    <w:rsid w:val="00C60BBD"/>
    <w:rsid w:val="00C6258F"/>
    <w:rsid w:val="00C62BBF"/>
    <w:rsid w:val="00C62C41"/>
    <w:rsid w:val="00C63DF6"/>
    <w:rsid w:val="00C63E58"/>
    <w:rsid w:val="00C6495E"/>
    <w:rsid w:val="00C670EE"/>
    <w:rsid w:val="00C67E3B"/>
    <w:rsid w:val="00C73E03"/>
    <w:rsid w:val="00C745C2"/>
    <w:rsid w:val="00C8718B"/>
    <w:rsid w:val="00C872E4"/>
    <w:rsid w:val="00C90311"/>
    <w:rsid w:val="00C91C26"/>
    <w:rsid w:val="00C95213"/>
    <w:rsid w:val="00CA2DD2"/>
    <w:rsid w:val="00CA73D5"/>
    <w:rsid w:val="00CB5068"/>
    <w:rsid w:val="00CC1C87"/>
    <w:rsid w:val="00CC1F85"/>
    <w:rsid w:val="00CC3000"/>
    <w:rsid w:val="00CC4859"/>
    <w:rsid w:val="00CC7A35"/>
    <w:rsid w:val="00CD072A"/>
    <w:rsid w:val="00CD4CB7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11B0"/>
    <w:rsid w:val="00D139C8"/>
    <w:rsid w:val="00D17F81"/>
    <w:rsid w:val="00D2758C"/>
    <w:rsid w:val="00D275CA"/>
    <w:rsid w:val="00D2789B"/>
    <w:rsid w:val="00D30F8E"/>
    <w:rsid w:val="00D3300A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4A43"/>
    <w:rsid w:val="00D66A7B"/>
    <w:rsid w:val="00D70794"/>
    <w:rsid w:val="00D729DE"/>
    <w:rsid w:val="00D75B6A"/>
    <w:rsid w:val="00D82AAD"/>
    <w:rsid w:val="00D83B34"/>
    <w:rsid w:val="00D84BDA"/>
    <w:rsid w:val="00D862F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F3F"/>
    <w:rsid w:val="00DA2E2B"/>
    <w:rsid w:val="00DA3C31"/>
    <w:rsid w:val="00DA6AD9"/>
    <w:rsid w:val="00DB1C89"/>
    <w:rsid w:val="00DB3763"/>
    <w:rsid w:val="00DB4029"/>
    <w:rsid w:val="00DB5F4D"/>
    <w:rsid w:val="00DB6392"/>
    <w:rsid w:val="00DB66F2"/>
    <w:rsid w:val="00DB6DA5"/>
    <w:rsid w:val="00DB7708"/>
    <w:rsid w:val="00DC076B"/>
    <w:rsid w:val="00DC186F"/>
    <w:rsid w:val="00DC252F"/>
    <w:rsid w:val="00DC6050"/>
    <w:rsid w:val="00DD43EA"/>
    <w:rsid w:val="00DE017E"/>
    <w:rsid w:val="00DE481A"/>
    <w:rsid w:val="00DE6F44"/>
    <w:rsid w:val="00DF1B58"/>
    <w:rsid w:val="00E009DA"/>
    <w:rsid w:val="00E037D9"/>
    <w:rsid w:val="00E04927"/>
    <w:rsid w:val="00E070A3"/>
    <w:rsid w:val="00E108A6"/>
    <w:rsid w:val="00E11A48"/>
    <w:rsid w:val="00E130EB"/>
    <w:rsid w:val="00E134DA"/>
    <w:rsid w:val="00E15587"/>
    <w:rsid w:val="00E162CD"/>
    <w:rsid w:val="00E17FA5"/>
    <w:rsid w:val="00E21BFE"/>
    <w:rsid w:val="00E26930"/>
    <w:rsid w:val="00E27257"/>
    <w:rsid w:val="00E27F4F"/>
    <w:rsid w:val="00E354DF"/>
    <w:rsid w:val="00E44991"/>
    <w:rsid w:val="00E449D0"/>
    <w:rsid w:val="00E44A34"/>
    <w:rsid w:val="00E4506A"/>
    <w:rsid w:val="00E53F99"/>
    <w:rsid w:val="00E56510"/>
    <w:rsid w:val="00E62EA8"/>
    <w:rsid w:val="00E67717"/>
    <w:rsid w:val="00E67A6E"/>
    <w:rsid w:val="00E71B43"/>
    <w:rsid w:val="00E81612"/>
    <w:rsid w:val="00E87D18"/>
    <w:rsid w:val="00E87D62"/>
    <w:rsid w:val="00E97333"/>
    <w:rsid w:val="00E97AB4"/>
    <w:rsid w:val="00EA26D5"/>
    <w:rsid w:val="00EA486E"/>
    <w:rsid w:val="00EA4FA3"/>
    <w:rsid w:val="00EB001B"/>
    <w:rsid w:val="00EB3082"/>
    <w:rsid w:val="00EB6C33"/>
    <w:rsid w:val="00ED229B"/>
    <w:rsid w:val="00ED479D"/>
    <w:rsid w:val="00ED6019"/>
    <w:rsid w:val="00ED70D5"/>
    <w:rsid w:val="00ED7830"/>
    <w:rsid w:val="00EE18C9"/>
    <w:rsid w:val="00EE2E45"/>
    <w:rsid w:val="00EE3909"/>
    <w:rsid w:val="00EF4205"/>
    <w:rsid w:val="00EF45B2"/>
    <w:rsid w:val="00EF5939"/>
    <w:rsid w:val="00EF72A8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91A"/>
    <w:rsid w:val="00F25ABB"/>
    <w:rsid w:val="00F27963"/>
    <w:rsid w:val="00F30103"/>
    <w:rsid w:val="00F30446"/>
    <w:rsid w:val="00F34474"/>
    <w:rsid w:val="00F4135D"/>
    <w:rsid w:val="00F41F1B"/>
    <w:rsid w:val="00F4297E"/>
    <w:rsid w:val="00F46BD9"/>
    <w:rsid w:val="00F60BE0"/>
    <w:rsid w:val="00F6280E"/>
    <w:rsid w:val="00F7050A"/>
    <w:rsid w:val="00F71547"/>
    <w:rsid w:val="00F7177B"/>
    <w:rsid w:val="00F75237"/>
    <w:rsid w:val="00F75533"/>
    <w:rsid w:val="00F8036D"/>
    <w:rsid w:val="00F809DC"/>
    <w:rsid w:val="00F86EB0"/>
    <w:rsid w:val="00F92E60"/>
    <w:rsid w:val="00FA04C4"/>
    <w:rsid w:val="00FA3811"/>
    <w:rsid w:val="00FA3B9F"/>
    <w:rsid w:val="00FA3F06"/>
    <w:rsid w:val="00FA4449"/>
    <w:rsid w:val="00FA4A26"/>
    <w:rsid w:val="00FA7084"/>
    <w:rsid w:val="00FA7BEF"/>
    <w:rsid w:val="00FB1105"/>
    <w:rsid w:val="00FB1929"/>
    <w:rsid w:val="00FB5FD9"/>
    <w:rsid w:val="00FC6862"/>
    <w:rsid w:val="00FD33AB"/>
    <w:rsid w:val="00FD3E49"/>
    <w:rsid w:val="00FD4724"/>
    <w:rsid w:val="00FD4A68"/>
    <w:rsid w:val="00FD68ED"/>
    <w:rsid w:val="00FE2824"/>
    <w:rsid w:val="00FE2F0E"/>
    <w:rsid w:val="00FE661F"/>
    <w:rsid w:val="00FF0400"/>
    <w:rsid w:val="00FF3D6B"/>
    <w:rsid w:val="00FF4F2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E1D9B"/>
  <w15:docId w15:val="{0D671095-6C53-4D51-95E0-0106C10C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813D30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D30"/>
    <w:pPr>
      <w:keepNext/>
      <w:numPr>
        <w:ilvl w:val="2"/>
        <w:numId w:val="2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070A3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070A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unhideWhenUsed/>
    <w:rsid w:val="00647F93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A26D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209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54A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server-storage/virtualbox/downloads/index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etacad.com/portal/content/cyberops-associate-virtual-machines-vms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3EE234B4785641AA68B80BB58770D3" ma:contentTypeVersion="8" ma:contentTypeDescription="Ein neues Dokument erstellen." ma:contentTypeScope="" ma:versionID="f76fc8148c22187b26be2e8117aaa24d">
  <xsd:schema xmlns:xsd="http://www.w3.org/2001/XMLSchema" xmlns:xs="http://www.w3.org/2001/XMLSchema" xmlns:p="http://schemas.microsoft.com/office/2006/metadata/properties" xmlns:ns2="28337dad-26bf-44a5-8f5f-df1128a5655d" targetNamespace="http://schemas.microsoft.com/office/2006/metadata/properties" ma:root="true" ma:fieldsID="372c4b1dfdcc0d7c7386f383b4d7992d" ns2:_="">
    <xsd:import namespace="28337dad-26bf-44a5-8f5f-df1128a565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37dad-26bf-44a5-8f5f-df1128a56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7E7AA-5158-4F94-B33C-0DC34A54A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FBB3FF-93DA-4319-B6D7-946722AD55DB}"/>
</file>

<file path=customXml/itemProps3.xml><?xml version="1.0" encoding="utf-8"?>
<ds:datastoreItem xmlns:ds="http://schemas.openxmlformats.org/officeDocument/2006/customXml" ds:itemID="{9BAF3A43-8698-4691-8186-3BC7CE02FA34}"/>
</file>

<file path=customXml/itemProps4.xml><?xml version="1.0" encoding="utf-8"?>
<ds:datastoreItem xmlns:ds="http://schemas.openxmlformats.org/officeDocument/2006/customXml" ds:itemID="{13E8C06C-895F-4148-BB63-C48336FEE5C2}"/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13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Paolo Alberghetti</dc:creator>
  <cp:lastModifiedBy>DH</cp:lastModifiedBy>
  <cp:revision>4</cp:revision>
  <cp:lastPrinted>2017-11-15T14:46:00Z</cp:lastPrinted>
  <dcterms:created xsi:type="dcterms:W3CDTF">2018-06-15T21:12:00Z</dcterms:created>
  <dcterms:modified xsi:type="dcterms:W3CDTF">2021-02-02T21:21:00Z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0x010100093EE234B4785641AA68B80BB58770D3</vt:lpwstr>
  </property>
</Properties>
</file>